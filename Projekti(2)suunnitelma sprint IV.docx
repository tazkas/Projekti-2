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69" w:rsidRPr="00D60D69" w:rsidRDefault="00D60D69" w:rsidP="00D60D69">
      <w:pPr>
        <w:pStyle w:val="Kansilehdenotsikko"/>
      </w:pPr>
      <w:bookmarkStart w:id="0" w:name="_Toc302039453"/>
      <w:bookmarkStart w:id="1" w:name="_Toc302039378"/>
      <w:r>
        <w:t>Projekti 2: Laiterekisteri</w:t>
      </w:r>
    </w:p>
    <w:p w:rsidR="003A1A3E" w:rsidRDefault="00D60D69" w:rsidP="003A1A3E">
      <w:pPr>
        <w:pStyle w:val="Kansilehdenotsikontarkenne"/>
      </w:pPr>
      <w:proofErr w:type="gramStart"/>
      <w:r>
        <w:t>18.01.2017</w:t>
      </w:r>
      <w:proofErr w:type="gramEnd"/>
    </w:p>
    <w:p w:rsidR="0052678F" w:rsidRDefault="0052678F" w:rsidP="009D33A3">
      <w:pPr>
        <w:tabs>
          <w:tab w:val="right" w:pos="9213"/>
        </w:tabs>
      </w:pPr>
    </w:p>
    <w:p w:rsidR="00E66902" w:rsidRDefault="00ED0323" w:rsidP="00753564">
      <w:pPr>
        <w:tabs>
          <w:tab w:val="left" w:pos="7680"/>
        </w:tabs>
        <w:spacing w:before="0" w:after="200"/>
        <w:sectPr w:rsidR="00E66902" w:rsidSect="00E155E1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pgNumType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3968115</wp:posOffset>
                </wp:positionV>
                <wp:extent cx="5313045" cy="88074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C99" w:rsidRPr="00510D74" w:rsidRDefault="00D532C2" w:rsidP="00E21C99">
                            <w:pPr>
                              <w:pStyle w:val="Kansilehdenotsikontarkenne"/>
                            </w:pPr>
                            <w:r>
                              <w:t>Lauri Heinonen, Kimmo Kuuru, Tatu Pallasoja, Santeri Sydänmetsä</w:t>
                            </w:r>
                          </w:p>
                          <w:p w:rsidR="00E21C99" w:rsidRPr="00510D74" w:rsidRDefault="00D532C2" w:rsidP="00E21C99">
                            <w:pPr>
                              <w:pStyle w:val="Kansilehdenotsikontarkenne"/>
                            </w:pPr>
                            <w:r>
                              <w:t>ETA16K</w:t>
                            </w:r>
                          </w:p>
                          <w:p w:rsidR="00E21C99" w:rsidRPr="004670BF" w:rsidRDefault="00D532C2" w:rsidP="00E21C99">
                            <w:pPr>
                              <w:pStyle w:val="Kansilehdenotsikontarkenne"/>
                            </w:pPr>
                            <w:r>
                              <w:t>Tietotekniikka</w:t>
                            </w:r>
                          </w:p>
                          <w:p w:rsidR="00E21C99" w:rsidRDefault="00E21C99" w:rsidP="00E21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.95pt;margin-top:312.45pt;width:418.35pt;height: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vtAIAALo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" filled="f" stroked="f">
                <v:textbox>
                  <w:txbxContent>
                    <w:p w:rsidR="00E21C99" w:rsidRPr="00510D74" w:rsidRDefault="00D532C2" w:rsidP="00E21C99">
                      <w:pPr>
                        <w:pStyle w:val="Kansilehdenotsikontarkenne"/>
                      </w:pPr>
                      <w:r>
                        <w:t>Lauri Heinonen, Kimmo Kuuru, Tatu Pallasoja, Santeri Sydänmetsä</w:t>
                      </w:r>
                    </w:p>
                    <w:p w:rsidR="00E21C99" w:rsidRPr="00510D74" w:rsidRDefault="00D532C2" w:rsidP="00E21C99">
                      <w:pPr>
                        <w:pStyle w:val="Kansilehdenotsikontarkenne"/>
                      </w:pPr>
                      <w:r>
                        <w:t>ETA16K</w:t>
                      </w:r>
                    </w:p>
                    <w:p w:rsidR="00E21C99" w:rsidRPr="004670BF" w:rsidRDefault="00D532C2" w:rsidP="00E21C99">
                      <w:pPr>
                        <w:pStyle w:val="Kansilehdenotsikontarkenne"/>
                      </w:pPr>
                      <w:r>
                        <w:t>Tietotekniikka</w:t>
                      </w:r>
                    </w:p>
                    <w:p w:rsidR="00E21C99" w:rsidRDefault="00E21C99" w:rsidP="00E21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6979920</wp:posOffset>
                </wp:positionV>
                <wp:extent cx="5313045" cy="8807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04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Tekijä</w:t>
                            </w:r>
                          </w:p>
                          <w:p w:rsidR="003A1A3E" w:rsidRPr="00510D74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Ryhmätunnus / titteli</w:t>
                            </w:r>
                          </w:p>
                          <w:p w:rsidR="003A1A3E" w:rsidRPr="004670BF" w:rsidRDefault="003A1A3E" w:rsidP="007331B1">
                            <w:pPr>
                              <w:pStyle w:val="Kansilehdenotsikontarkenne"/>
                            </w:pPr>
                            <w:r w:rsidRPr="00510D74">
                              <w:t>Koulutusohjelma /ala / yksikkö /tukipalvelu</w:t>
                            </w:r>
                          </w:p>
                          <w:p w:rsidR="003A1A3E" w:rsidRDefault="003A1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95pt;margin-top:549.6pt;width:418.35pt;height:69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" filled="f" stroked="f">
                <v:textbox>
                  <w:txbxContent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Tekijä</w:t>
                      </w:r>
                    </w:p>
                    <w:p w:rsidR="003A1A3E" w:rsidRPr="00510D74" w:rsidRDefault="003A1A3E" w:rsidP="007331B1">
                      <w:pPr>
                        <w:pStyle w:val="Kansilehdenotsikontarkenne"/>
                      </w:pPr>
                      <w:r w:rsidRPr="00510D74">
                        <w:t>Ryhmätunnus / titteli</w:t>
                      </w:r>
                    </w:p>
                    <w:p w:rsidR="003A1A3E" w:rsidRPr="004670BF" w:rsidRDefault="003A1A3E" w:rsidP="007331B1">
                      <w:pPr>
                        <w:pStyle w:val="Kansilehdenotsikontarkenne"/>
                      </w:pPr>
                      <w:r w:rsidRPr="00510D74">
                        <w:t>Koulutusohjelma /ala / yksikkö /tukipalvelu</w:t>
                      </w:r>
                    </w:p>
                    <w:p w:rsidR="003A1A3E" w:rsidRDefault="003A1A3E"/>
                  </w:txbxContent>
                </v:textbox>
              </v:shape>
            </w:pict>
          </mc:Fallback>
        </mc:AlternateContent>
      </w:r>
    </w:p>
    <w:bookmarkEnd w:id="0"/>
    <w:bookmarkEnd w:id="1"/>
    <w:p w:rsidR="006B3DBE" w:rsidRDefault="006B3DBE" w:rsidP="00004418">
      <w:pPr>
        <w:pStyle w:val="NoSpacing"/>
        <w:spacing w:line="240" w:lineRule="auto"/>
      </w:pPr>
    </w:p>
    <w:p w:rsidR="00D532C2" w:rsidRDefault="00D532C2" w:rsidP="00004418">
      <w:pPr>
        <w:pStyle w:val="NoSpacing"/>
        <w:spacing w:line="240" w:lineRule="auto"/>
      </w:pPr>
    </w:p>
    <w:p w:rsidR="00D60D69" w:rsidRDefault="0064475E" w:rsidP="00D60D69">
      <w:pPr>
        <w:pStyle w:val="NoSpacing"/>
        <w:spacing w:line="240" w:lineRule="auto"/>
        <w:ind w:left="2608" w:hanging="2608"/>
      </w:pPr>
      <w:r>
        <w:t>Johdanto</w:t>
      </w:r>
      <w:r w:rsidR="00D60D69">
        <w:tab/>
        <w:t xml:space="preserve">Savonia-ammattikorkeakoululle laaditaan laiterekisterisovellus, johon on mahdollista tallentaa koulun omistuksessa olevia laitteita. Sovelluksella ulkopuoliset käyttäjät voivat myös </w:t>
      </w:r>
      <w:r w:rsidR="00ED0323">
        <w:t>selata ja hakea laitteita, s</w:t>
      </w:r>
      <w:r w:rsidR="006759F0">
        <w:t>ekä esittää alustavia varauksia. Ylläpitäjät voivat lainata laitteita eteenpäin ja lisätä lainauksia mukaan tietohistoriaan.</w:t>
      </w: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7C185C" w:rsidRDefault="007C185C" w:rsidP="0000759A">
      <w:pPr>
        <w:pStyle w:val="NoSpacing"/>
        <w:spacing w:line="240" w:lineRule="auto"/>
        <w:ind w:left="2608" w:hanging="2608"/>
      </w:pPr>
      <w:r>
        <w:t>Projektin organisointi</w:t>
      </w:r>
      <w:r>
        <w:tab/>
        <w:t>Asiakas: Savonia-ammattikorkeakoulu</w:t>
      </w:r>
      <w:r>
        <w:br/>
        <w:t>Ryhmän jäsenet: Lauri Heinonen, Kimmo Kuuru, Tatu Pallasoja, Santeri Sydänmetsä</w:t>
      </w: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D532C2" w:rsidRDefault="000D22DF" w:rsidP="00D532C2">
      <w:pPr>
        <w:pStyle w:val="NoSpacing"/>
        <w:spacing w:line="240" w:lineRule="auto"/>
        <w:rPr>
          <w:b/>
        </w:rPr>
      </w:pPr>
      <w:r w:rsidRPr="00D532C2">
        <w:t xml:space="preserve">Projektin </w:t>
      </w:r>
      <w:r w:rsidR="00D532C2">
        <w:t>ohjaaminen</w:t>
      </w:r>
      <w:r w:rsidR="00D532C2">
        <w:tab/>
      </w:r>
      <w:r w:rsidR="00D532C2" w:rsidRPr="00D532C2">
        <w:br/>
      </w:r>
    </w:p>
    <w:p w:rsidR="00656503" w:rsidRDefault="00656503" w:rsidP="00D532C2">
      <w:pPr>
        <w:pStyle w:val="NoSpacing"/>
        <w:spacing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7"/>
        <w:gridCol w:w="4184"/>
        <w:gridCol w:w="2043"/>
        <w:gridCol w:w="1321"/>
      </w:tblGrid>
      <w:tr w:rsidR="00D532C2" w:rsidTr="00926E2F">
        <w:tc>
          <w:tcPr>
            <w:tcW w:w="2689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Riskin kuvaus</w:t>
            </w:r>
          </w:p>
        </w:tc>
        <w:tc>
          <w:tcPr>
            <w:tcW w:w="4564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Ratkaisu</w:t>
            </w:r>
          </w:p>
        </w:tc>
        <w:tc>
          <w:tcPr>
            <w:tcW w:w="1782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Todennäköisyys (1-5)</w:t>
            </w:r>
          </w:p>
        </w:tc>
        <w:tc>
          <w:tcPr>
            <w:tcW w:w="1160" w:type="dxa"/>
          </w:tcPr>
          <w:p w:rsidR="00D532C2" w:rsidRPr="002707C6" w:rsidRDefault="00D532C2" w:rsidP="00926E2F">
            <w:pPr>
              <w:pStyle w:val="NoSpacing"/>
              <w:spacing w:line="240" w:lineRule="auto"/>
              <w:jc w:val="center"/>
              <w:rPr>
                <w:b/>
              </w:rPr>
            </w:pPr>
            <w:r w:rsidRPr="002707C6">
              <w:rPr>
                <w:b/>
              </w:rPr>
              <w:t>Vakavuus (1-5)</w:t>
            </w:r>
          </w:p>
        </w:tc>
      </w:tr>
      <w:tr w:rsidR="00D532C2" w:rsidTr="00926E2F">
        <w:tc>
          <w:tcPr>
            <w:tcW w:w="2689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Kokemuksen puutteesta ilmenevät ongelmat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Ennakointi, harjoittelu, asioiden selvittely ja hyvät toimintamallit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5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1-3</w:t>
            </w:r>
          </w:p>
        </w:tc>
      </w:tr>
      <w:tr w:rsidR="00D532C2" w:rsidTr="00926E2F">
        <w:tc>
          <w:tcPr>
            <w:tcW w:w="2689" w:type="dxa"/>
          </w:tcPr>
          <w:p w:rsidR="00D532C2" w:rsidRDefault="00AB5128" w:rsidP="00926E2F">
            <w:pPr>
              <w:pStyle w:val="NoSpacing"/>
              <w:spacing w:line="240" w:lineRule="auto"/>
              <w:jc w:val="center"/>
            </w:pPr>
            <w:r>
              <w:t>Aikataulutus</w:t>
            </w:r>
            <w:r w:rsidR="00D532C2">
              <w:t>ongelmat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Ei aliarvioi työmäärää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2</w:t>
            </w:r>
          </w:p>
        </w:tc>
      </w:tr>
      <w:tr w:rsidR="00D532C2" w:rsidTr="00926E2F">
        <w:tc>
          <w:tcPr>
            <w:tcW w:w="2689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Suunnittelutyön vaikeus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Yhdessä pohtiminen ja neuvojen kysyminen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</w:tr>
      <w:tr w:rsidR="00D532C2" w:rsidTr="00926E2F">
        <w:tc>
          <w:tcPr>
            <w:tcW w:w="2689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Jumiin jääminen</w:t>
            </w:r>
          </w:p>
        </w:tc>
        <w:tc>
          <w:tcPr>
            <w:tcW w:w="4564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Tilanteen huomiointi ja avun kysyminen</w:t>
            </w:r>
          </w:p>
        </w:tc>
        <w:tc>
          <w:tcPr>
            <w:tcW w:w="1782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1-2</w:t>
            </w:r>
          </w:p>
        </w:tc>
        <w:tc>
          <w:tcPr>
            <w:tcW w:w="1160" w:type="dxa"/>
          </w:tcPr>
          <w:p w:rsidR="00D532C2" w:rsidRDefault="00D532C2" w:rsidP="00926E2F">
            <w:pPr>
              <w:pStyle w:val="NoSpacing"/>
              <w:spacing w:line="240" w:lineRule="auto"/>
              <w:jc w:val="center"/>
            </w:pPr>
            <w:r>
              <w:t>4</w:t>
            </w:r>
          </w:p>
        </w:tc>
      </w:tr>
    </w:tbl>
    <w:p w:rsidR="00D532C2" w:rsidRDefault="00D532C2" w:rsidP="00D532C2">
      <w:pPr>
        <w:pStyle w:val="NoSpacing"/>
        <w:spacing w:line="240" w:lineRule="auto"/>
      </w:pPr>
    </w:p>
    <w:p w:rsidR="0064475E" w:rsidRPr="00D532C2" w:rsidRDefault="000D22DF" w:rsidP="000D22DF">
      <w:pPr>
        <w:pStyle w:val="NoSpacing"/>
        <w:spacing w:line="240" w:lineRule="auto"/>
        <w:ind w:left="2608" w:hanging="2608"/>
      </w:pPr>
      <w:r w:rsidRPr="00656503">
        <w:rPr>
          <w:color w:val="FF0000"/>
        </w:rPr>
        <w:br/>
      </w:r>
    </w:p>
    <w:p w:rsidR="0064475E" w:rsidRDefault="0064475E" w:rsidP="0064475E">
      <w:pPr>
        <w:pStyle w:val="NoSpacing"/>
        <w:spacing w:line="240" w:lineRule="auto"/>
        <w:ind w:left="1304" w:firstLine="1304"/>
      </w:pPr>
    </w:p>
    <w:p w:rsidR="0064475E" w:rsidRDefault="0064475E" w:rsidP="0064475E">
      <w:pPr>
        <w:pStyle w:val="NoSpacing"/>
        <w:spacing w:line="240" w:lineRule="auto"/>
        <w:ind w:left="2608" w:hanging="2608"/>
      </w:pPr>
      <w:proofErr w:type="gramStart"/>
      <w:r>
        <w:t>Tekniikka</w:t>
      </w:r>
      <w:r>
        <w:tab/>
      </w:r>
      <w:r w:rsidR="000D22DF" w:rsidRPr="000D22DF">
        <w:t>Käytetyt tekniika</w:t>
      </w:r>
      <w:r w:rsidR="000D22DF">
        <w:t xml:space="preserve">t ja työkalut: PHP, </w:t>
      </w:r>
      <w:proofErr w:type="spellStart"/>
      <w:r w:rsidR="000D22DF">
        <w:t>Bootstrap</w:t>
      </w:r>
      <w:proofErr w:type="spellEnd"/>
      <w:r w:rsidR="000D22DF">
        <w:t xml:space="preserve">, </w:t>
      </w:r>
      <w:proofErr w:type="spellStart"/>
      <w:r w:rsidR="000D22DF">
        <w:t>Javascript</w:t>
      </w:r>
      <w:proofErr w:type="spellEnd"/>
      <w:r w:rsidR="000D22DF">
        <w:t>, mahdollisesti ulkoinen kalenteri</w:t>
      </w:r>
      <w:r w:rsidR="002A206A">
        <w:t>komponentti</w:t>
      </w:r>
      <w:r w:rsidR="000D22DF">
        <w:t>, MS Office</w:t>
      </w:r>
      <w:r w:rsidR="00E648B8">
        <w:t xml:space="preserve"> </w:t>
      </w:r>
      <w:r w:rsidR="000D22DF">
        <w:t>-</w:t>
      </w:r>
      <w:r w:rsidR="000D22DF" w:rsidRPr="000D22DF">
        <w:t>dokumentointi</w:t>
      </w:r>
      <w:r w:rsidR="000D22DF">
        <w:t>, MYSQL</w:t>
      </w:r>
      <w:r w:rsidR="002A206A">
        <w:t>-</w:t>
      </w:r>
      <w:r w:rsidR="000D22DF">
        <w:t xml:space="preserve"> tietokannat, ohjelmisto</w:t>
      </w:r>
      <w:r w:rsidR="000D22DF" w:rsidRPr="000D22DF">
        <w:t>arkkitehtuuri.</w:t>
      </w:r>
      <w:proofErr w:type="gramEnd"/>
      <w:r w:rsidR="000D22DF" w:rsidRPr="000D22DF">
        <w:t xml:space="preserve"> </w:t>
      </w:r>
      <w:r w:rsidR="000D22DF">
        <w:br/>
      </w:r>
    </w:p>
    <w:p w:rsidR="000D22DF" w:rsidRDefault="000D22DF" w:rsidP="000D22DF">
      <w:pPr>
        <w:pStyle w:val="NoSpacing"/>
        <w:spacing w:line="240" w:lineRule="auto"/>
        <w:ind w:left="1304" w:firstLine="1304"/>
      </w:pPr>
      <w:r>
        <w:t>Lopputuotteet:</w:t>
      </w:r>
    </w:p>
    <w:p w:rsidR="000D22DF" w:rsidRDefault="000D22DF" w:rsidP="000D22DF">
      <w:pPr>
        <w:pStyle w:val="NoSpacing"/>
        <w:numPr>
          <w:ilvl w:val="0"/>
          <w:numId w:val="22"/>
        </w:numPr>
        <w:spacing w:line="240" w:lineRule="auto"/>
      </w:pPr>
      <w:r>
        <w:t>Haku</w:t>
      </w:r>
    </w:p>
    <w:p w:rsidR="000D22DF" w:rsidRDefault="000D22DF" w:rsidP="000D22DF">
      <w:pPr>
        <w:pStyle w:val="NoSpacing"/>
        <w:numPr>
          <w:ilvl w:val="0"/>
          <w:numId w:val="22"/>
        </w:numPr>
        <w:spacing w:line="240" w:lineRule="auto"/>
      </w:pPr>
      <w:r>
        <w:t>Laitteiden selaukseen tau</w:t>
      </w:r>
      <w:r w:rsidR="002A206A">
        <w:t>lukko</w:t>
      </w:r>
      <w:r>
        <w:t>komponentti</w:t>
      </w:r>
    </w:p>
    <w:p w:rsidR="000D22DF" w:rsidRDefault="002A206A" w:rsidP="000D22DF">
      <w:pPr>
        <w:pStyle w:val="NoSpacing"/>
        <w:numPr>
          <w:ilvl w:val="0"/>
          <w:numId w:val="22"/>
        </w:numPr>
        <w:spacing w:line="240" w:lineRule="auto"/>
      </w:pPr>
      <w:r>
        <w:t>Varaustaulukko</w:t>
      </w:r>
    </w:p>
    <w:p w:rsidR="0064475E" w:rsidRDefault="000D22DF" w:rsidP="000D22DF">
      <w:pPr>
        <w:pStyle w:val="NoSpacing"/>
        <w:numPr>
          <w:ilvl w:val="0"/>
          <w:numId w:val="22"/>
        </w:numPr>
        <w:spacing w:line="240" w:lineRule="auto"/>
      </w:pPr>
      <w:r>
        <w:t>Varauksen tekeminen, lukeminen, muuttaminen, poistaminen</w:t>
      </w:r>
    </w:p>
    <w:p w:rsidR="0064475E" w:rsidRDefault="0064475E" w:rsidP="0064475E">
      <w:pPr>
        <w:pStyle w:val="NoSpacing"/>
        <w:spacing w:line="240" w:lineRule="auto"/>
        <w:ind w:left="1304" w:firstLine="1304"/>
      </w:pPr>
    </w:p>
    <w:p w:rsidR="00FA0627" w:rsidRDefault="00BB0E78" w:rsidP="00BB0E78">
      <w:pPr>
        <w:pStyle w:val="NoSpacing"/>
        <w:spacing w:line="240" w:lineRule="auto"/>
      </w:pPr>
      <w:r>
        <w:t>Projektin kulut</w:t>
      </w:r>
      <w:r>
        <w:tab/>
        <w:t>7000€</w:t>
      </w:r>
    </w:p>
    <w:p w:rsidR="0064475E" w:rsidRDefault="0064475E" w:rsidP="0064475E">
      <w:pPr>
        <w:pStyle w:val="NoSpacing"/>
        <w:spacing w:line="240" w:lineRule="auto"/>
        <w:ind w:left="1304" w:firstLine="1304"/>
      </w:pPr>
    </w:p>
    <w:p w:rsidR="00D60D69" w:rsidRDefault="005F4386" w:rsidP="00C37F4B">
      <w:pPr>
        <w:pStyle w:val="NoSpacing"/>
        <w:spacing w:line="240" w:lineRule="auto"/>
        <w:ind w:left="2608" w:hanging="2608"/>
      </w:pPr>
      <w:r w:rsidRPr="005F4386">
        <w:t>Projektin vaiheistus</w:t>
      </w:r>
      <w:r w:rsidR="002A206A">
        <w:tab/>
        <w:t>Projekti ositetaan niin, että jokainen</w:t>
      </w:r>
      <w:r>
        <w:t xml:space="preserve"> sprintti kestää 2 viikko</w:t>
      </w:r>
      <w:r w:rsidR="002A206A">
        <w:t>a.</w:t>
      </w:r>
      <w:r w:rsidR="00C37F4B">
        <w:br/>
      </w:r>
      <w:r w:rsidR="00C37F4B">
        <w:br/>
      </w:r>
      <w:r>
        <w:t xml:space="preserve">Projekti </w:t>
      </w:r>
      <w:r w:rsidR="002A206A">
        <w:t xml:space="preserve">on </w:t>
      </w:r>
      <w:r>
        <w:t>jaettu kuuteen kahden viikon sprinttiin</w:t>
      </w:r>
      <w:r w:rsidR="00C37F4B">
        <w:br/>
      </w:r>
      <w:r w:rsidR="00C37F4B">
        <w:br/>
      </w:r>
      <w:r>
        <w:t>Sprint 1: 30.1 - 15.2 ESITTELY</w:t>
      </w:r>
      <w:r w:rsidR="00C37F4B">
        <w:br/>
      </w:r>
      <w:r>
        <w:t>Ensimmäisen sprintin aikana on tarkoitus saada hakusivut kuntoon,</w:t>
      </w:r>
      <w:r w:rsidR="00C37F4B">
        <w:br/>
      </w:r>
      <w:r>
        <w:t>ja vähintäänkin aloittaa tietokannan toteuttaminen.</w:t>
      </w:r>
      <w:r w:rsidR="00C91E54">
        <w:t xml:space="preserve"> Tämän vaiheen aikana myös otetaan selvää ulkoisista kalenterikomponenteista ja vaiheen lopussa tiedetään mitä kalenterikomponenttia käytetään.</w:t>
      </w:r>
      <w:r>
        <w:t xml:space="preserve"> Aika kuluu pääosin</w:t>
      </w:r>
      <w:r w:rsidR="00C37F4B">
        <w:br/>
      </w:r>
      <w:r>
        <w:t>eri sivujen ja struktuurin toteuttamiseen</w:t>
      </w:r>
      <w:r w:rsidR="00C91E54">
        <w:t>.</w:t>
      </w:r>
      <w:r w:rsidR="00C37F4B">
        <w:br/>
      </w:r>
      <w:r w:rsidR="00C37F4B">
        <w:lastRenderedPageBreak/>
        <w:br/>
      </w:r>
      <w:r>
        <w:t>Sprint 2: 15.2 - 1.3 ESITTELY</w:t>
      </w:r>
      <w:r w:rsidR="00C37F4B">
        <w:br/>
      </w:r>
      <w:r>
        <w:t xml:space="preserve">Toisen sprintin tavoite on </w:t>
      </w:r>
      <w:r w:rsidR="00FA0627">
        <w:t>lisätä selainsovellukseen varausten ja lainausten teko, viikkokalenteri sekä huoltohistorian tallettaminen.</w:t>
      </w:r>
      <w:r w:rsidR="00C37F4B">
        <w:br/>
      </w:r>
      <w:r w:rsidR="00C37F4B">
        <w:br/>
      </w:r>
      <w:r>
        <w:t>Sprint 3: 1.3 - 22.3 ESITTELY</w:t>
      </w:r>
      <w:r w:rsidR="00C37F4B">
        <w:br/>
      </w:r>
      <w:r w:rsidR="00C37F4B">
        <w:br/>
      </w:r>
      <w:r>
        <w:t>Sprint 4: 22.3 - 5.4 ESITTELY</w:t>
      </w:r>
      <w:r w:rsidR="00C37F4B">
        <w:br/>
      </w:r>
      <w:r w:rsidR="00C37F4B">
        <w:br/>
      </w:r>
      <w:r>
        <w:t>Sprint 5: 5.4 - 19.4 ESITTELY</w:t>
      </w:r>
      <w:r w:rsidR="00C37F4B">
        <w:br/>
      </w:r>
      <w:r w:rsidR="00C37F4B">
        <w:br/>
      </w:r>
      <w:r>
        <w:t>Sprint 6: 19.4 - 3.5 FINAL</w:t>
      </w:r>
      <w:r w:rsidR="00C37F4B">
        <w:br/>
      </w:r>
    </w:p>
    <w:p w:rsidR="0000759A" w:rsidRDefault="0000759A" w:rsidP="0000759A">
      <w:pPr>
        <w:pStyle w:val="NoSpacing"/>
        <w:spacing w:line="240" w:lineRule="auto"/>
        <w:ind w:left="1304" w:firstLine="1304"/>
      </w:pPr>
    </w:p>
    <w:p w:rsidR="003B3867" w:rsidRDefault="007F4A62" w:rsidP="00FA0627">
      <w:pPr>
        <w:pStyle w:val="NoSpacing"/>
        <w:spacing w:line="240" w:lineRule="auto"/>
        <w:ind w:left="2608" w:hanging="2608"/>
        <w:rPr>
          <w:color w:val="000000" w:themeColor="text1"/>
        </w:rPr>
      </w:pPr>
      <w:r w:rsidRPr="00CB7F47">
        <w:rPr>
          <w:color w:val="000000" w:themeColor="text1"/>
        </w:rPr>
        <w:t>Toimintolista</w:t>
      </w:r>
      <w:r w:rsidR="0000759A" w:rsidRPr="00CB7F47">
        <w:rPr>
          <w:color w:val="000000" w:themeColor="text1"/>
        </w:rPr>
        <w:tab/>
      </w:r>
      <w:r w:rsidR="000D22DF" w:rsidRPr="00CB7F47">
        <w:rPr>
          <w:color w:val="000000" w:themeColor="text1"/>
        </w:rPr>
        <w:br/>
      </w:r>
    </w:p>
    <w:p w:rsidR="003B3867" w:rsidRPr="00CB7F47" w:rsidRDefault="003B3867" w:rsidP="0000759A">
      <w:pPr>
        <w:pStyle w:val="NoSpacing"/>
        <w:spacing w:line="240" w:lineRule="auto"/>
        <w:ind w:left="2608" w:hanging="2608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4127"/>
        <w:gridCol w:w="1898"/>
        <w:gridCol w:w="1703"/>
      </w:tblGrid>
      <w:tr w:rsidR="004D1F6A" w:rsidRPr="002707C6" w:rsidTr="004D1F6A">
        <w:trPr>
          <w:trHeight w:val="300"/>
        </w:trPr>
        <w:tc>
          <w:tcPr>
            <w:tcW w:w="2440" w:type="dxa"/>
          </w:tcPr>
          <w:p w:rsidR="004D1F6A" w:rsidRPr="002707C6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27" w:type="dxa"/>
          </w:tcPr>
          <w:p w:rsidR="004D1F6A" w:rsidRPr="002707C6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Kuvaus</w:t>
            </w:r>
          </w:p>
        </w:tc>
        <w:tc>
          <w:tcPr>
            <w:tcW w:w="1898" w:type="dxa"/>
          </w:tcPr>
          <w:p w:rsidR="004D1F6A" w:rsidRPr="002707C6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Vastuuhenkilö</w:t>
            </w:r>
          </w:p>
        </w:tc>
        <w:tc>
          <w:tcPr>
            <w:tcW w:w="1703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Aikataulu</w:t>
            </w:r>
          </w:p>
        </w:tc>
      </w:tr>
      <w:tr w:rsidR="004D1F6A" w:rsidTr="004D1F6A">
        <w:trPr>
          <w:trHeight w:val="941"/>
        </w:trPr>
        <w:tc>
          <w:tcPr>
            <w:tcW w:w="2440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</w:pPr>
            <w:r>
              <w:t>1</w:t>
            </w:r>
          </w:p>
        </w:tc>
        <w:tc>
          <w:tcPr>
            <w:tcW w:w="4127" w:type="dxa"/>
          </w:tcPr>
          <w:p w:rsidR="004D1F6A" w:rsidRDefault="004D1F6A" w:rsidP="00A83631">
            <w:pPr>
              <w:pStyle w:val="NoSpacing"/>
              <w:spacing w:line="240" w:lineRule="auto"/>
            </w:pPr>
            <w:r>
              <w:t>Laitekategoriat on lueteltu etusivulla,</w:t>
            </w:r>
          </w:p>
          <w:p w:rsidR="004D1F6A" w:rsidRDefault="003B3867" w:rsidP="00A83631">
            <w:pPr>
              <w:pStyle w:val="NoSpacing"/>
              <w:spacing w:line="240" w:lineRule="auto"/>
            </w:pPr>
            <w:r>
              <w:t>kategoriat generoidaan suoraan kannasta</w:t>
            </w:r>
          </w:p>
        </w:tc>
        <w:tc>
          <w:tcPr>
            <w:tcW w:w="1898" w:type="dxa"/>
          </w:tcPr>
          <w:p w:rsidR="004D1F6A" w:rsidRDefault="00CC1A53" w:rsidP="00CC1A53">
            <w:pPr>
              <w:pStyle w:val="NoSpacing"/>
              <w:spacing w:line="240" w:lineRule="auto"/>
              <w:jc w:val="center"/>
            </w:pPr>
            <w:r>
              <w:t xml:space="preserve">Tatu / </w:t>
            </w:r>
            <w:r w:rsidR="004D1F6A">
              <w:t>Santeri</w:t>
            </w:r>
          </w:p>
        </w:tc>
        <w:tc>
          <w:tcPr>
            <w:tcW w:w="1703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329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2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lisätä kategorioita.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278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3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poistaa kategorioita.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267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4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vaihtaa kategorioiden kuvan.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420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5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r>
              <w:t>Laitteita voi hakea kannasta</w:t>
            </w:r>
            <w:r w:rsidR="00CC1A53">
              <w:t xml:space="preserve"> laitteita tekstikenttää käyttämällä tai kategorioita selaamalla</w:t>
            </w:r>
            <w:r>
              <w:t>.</w:t>
            </w:r>
          </w:p>
        </w:tc>
        <w:tc>
          <w:tcPr>
            <w:tcW w:w="1898" w:type="dxa"/>
          </w:tcPr>
          <w:p w:rsidR="003B3867" w:rsidRDefault="00CC1A53" w:rsidP="00CC1A53">
            <w:pPr>
              <w:pStyle w:val="NoSpacing"/>
              <w:spacing w:line="240" w:lineRule="auto"/>
              <w:jc w:val="center"/>
            </w:pPr>
            <w:r>
              <w:t>Tatu  / 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269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6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lisätä laitteita kantaan.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3B3867" w:rsidTr="00CC1A53">
        <w:trPr>
          <w:trHeight w:val="416"/>
        </w:trPr>
        <w:tc>
          <w:tcPr>
            <w:tcW w:w="2440" w:type="dxa"/>
          </w:tcPr>
          <w:p w:rsidR="003B3867" w:rsidRDefault="003B3867" w:rsidP="001A0AED">
            <w:pPr>
              <w:pStyle w:val="NoSpacing"/>
              <w:spacing w:line="240" w:lineRule="auto"/>
              <w:jc w:val="center"/>
            </w:pPr>
            <w:r>
              <w:t>7</w:t>
            </w:r>
          </w:p>
        </w:tc>
        <w:tc>
          <w:tcPr>
            <w:tcW w:w="4127" w:type="dxa"/>
          </w:tcPr>
          <w:p w:rsidR="003B3867" w:rsidRDefault="003B3867" w:rsidP="00A83631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muokata kannasta löytyviä laitteita</w:t>
            </w:r>
            <w:r w:rsidR="00CC1A53">
              <w:t>.</w:t>
            </w:r>
          </w:p>
        </w:tc>
        <w:tc>
          <w:tcPr>
            <w:tcW w:w="1898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Santeri / Lauri / Tatu / Kimmo</w:t>
            </w:r>
          </w:p>
        </w:tc>
        <w:tc>
          <w:tcPr>
            <w:tcW w:w="1703" w:type="dxa"/>
          </w:tcPr>
          <w:p w:rsidR="003B3867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4D1F6A" w:rsidTr="004D1F6A">
        <w:trPr>
          <w:trHeight w:val="300"/>
        </w:trPr>
        <w:tc>
          <w:tcPr>
            <w:tcW w:w="2440" w:type="dxa"/>
          </w:tcPr>
          <w:p w:rsidR="004D1F6A" w:rsidRDefault="003B3867" w:rsidP="001A0AED">
            <w:pPr>
              <w:pStyle w:val="NoSpacing"/>
              <w:spacing w:line="240" w:lineRule="auto"/>
              <w:jc w:val="center"/>
            </w:pPr>
            <w:r>
              <w:t>8</w:t>
            </w:r>
          </w:p>
        </w:tc>
        <w:tc>
          <w:tcPr>
            <w:tcW w:w="4127" w:type="dxa"/>
          </w:tcPr>
          <w:p w:rsidR="004D1F6A" w:rsidRDefault="00CC1A53" w:rsidP="00A83631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poistaa laitteita.</w:t>
            </w:r>
            <w:r w:rsidR="004D1F6A">
              <w:t xml:space="preserve"> </w:t>
            </w:r>
          </w:p>
        </w:tc>
        <w:tc>
          <w:tcPr>
            <w:tcW w:w="1898" w:type="dxa"/>
          </w:tcPr>
          <w:p w:rsidR="004D1F6A" w:rsidRDefault="004D1F6A" w:rsidP="001A0AED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4D1F6A" w:rsidTr="00CC1A53">
        <w:trPr>
          <w:trHeight w:val="978"/>
        </w:trPr>
        <w:tc>
          <w:tcPr>
            <w:tcW w:w="2440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9</w:t>
            </w:r>
          </w:p>
        </w:tc>
        <w:tc>
          <w:tcPr>
            <w:tcW w:w="4127" w:type="dxa"/>
          </w:tcPr>
          <w:p w:rsidR="004D1F6A" w:rsidRDefault="00CC1A53" w:rsidP="004D1F6A">
            <w:pPr>
              <w:pStyle w:val="NoSpacing"/>
              <w:spacing w:line="240" w:lineRule="auto"/>
            </w:pPr>
            <w:r>
              <w:t>Käyttäjille esitetään kalenterinäkymä tekstikenttiä klikkaamalla, josta käyttäjä voi hakea päivämäärät tekstikenttiin.</w:t>
            </w:r>
          </w:p>
        </w:tc>
        <w:tc>
          <w:tcPr>
            <w:tcW w:w="1898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Lauri / Kimmo</w:t>
            </w:r>
          </w:p>
        </w:tc>
        <w:tc>
          <w:tcPr>
            <w:tcW w:w="1703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Sprint I</w:t>
            </w:r>
          </w:p>
        </w:tc>
      </w:tr>
      <w:tr w:rsidR="004D1F6A" w:rsidTr="004D1F6A">
        <w:trPr>
          <w:trHeight w:val="300"/>
        </w:trPr>
        <w:tc>
          <w:tcPr>
            <w:tcW w:w="2440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10</w:t>
            </w:r>
          </w:p>
        </w:tc>
        <w:tc>
          <w:tcPr>
            <w:tcW w:w="4127" w:type="dxa"/>
          </w:tcPr>
          <w:p w:rsidR="004D1F6A" w:rsidRDefault="00CC1A53" w:rsidP="00A83631">
            <w:pPr>
              <w:pStyle w:val="NoSpacing"/>
              <w:spacing w:line="240" w:lineRule="auto"/>
            </w:pPr>
            <w:r>
              <w:t>Kalenterin viikkonäkymä näytetään käyttäjälle, jossa näkyvät varaukset ja lainaukset.</w:t>
            </w:r>
          </w:p>
        </w:tc>
        <w:tc>
          <w:tcPr>
            <w:tcW w:w="1898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Kimmo / Lauri</w:t>
            </w:r>
          </w:p>
        </w:tc>
        <w:tc>
          <w:tcPr>
            <w:tcW w:w="1703" w:type="dxa"/>
          </w:tcPr>
          <w:p w:rsidR="004D1F6A" w:rsidRDefault="00CC1A53" w:rsidP="001A0AED">
            <w:pPr>
              <w:pStyle w:val="NoSpacing"/>
              <w:spacing w:line="240" w:lineRule="auto"/>
              <w:jc w:val="center"/>
            </w:pPr>
            <w:r>
              <w:t>Sprint I / 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11</w:t>
            </w:r>
          </w:p>
        </w:tc>
        <w:tc>
          <w:tcPr>
            <w:tcW w:w="4127" w:type="dxa"/>
          </w:tcPr>
          <w:p w:rsidR="004F2204" w:rsidRDefault="004F2204" w:rsidP="004F2204">
            <w:pPr>
              <w:pStyle w:val="NoSpacing"/>
              <w:spacing w:line="240" w:lineRule="auto"/>
            </w:pPr>
            <w:r>
              <w:t>Normikäyttäjä voi tehdä varauksen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Lauri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12</w:t>
            </w:r>
          </w:p>
        </w:tc>
        <w:tc>
          <w:tcPr>
            <w:tcW w:w="4127" w:type="dxa"/>
          </w:tcPr>
          <w:p w:rsidR="004F2204" w:rsidRDefault="00FA0627" w:rsidP="00FA0627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hyväksyä varauksen, jolloin se muuttuu lainaukseksi.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Kimmo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13</w:t>
            </w:r>
          </w:p>
        </w:tc>
        <w:tc>
          <w:tcPr>
            <w:tcW w:w="4127" w:type="dxa"/>
          </w:tcPr>
          <w:p w:rsidR="004F2204" w:rsidRDefault="004F2204" w:rsidP="00CC1A53">
            <w:pPr>
              <w:pStyle w:val="NoSpacing"/>
              <w:spacing w:line="240" w:lineRule="auto"/>
            </w:pPr>
            <w:r>
              <w:t xml:space="preserve">Huoltohistoria: Historia generoidaan kannasta </w:t>
            </w:r>
            <w:r w:rsidR="00CC1A53">
              <w:t>ja tiedot tallennetaan kantaan.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Tatu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14</w:t>
            </w:r>
          </w:p>
        </w:tc>
        <w:tc>
          <w:tcPr>
            <w:tcW w:w="4127" w:type="dxa"/>
          </w:tcPr>
          <w:p w:rsidR="004F2204" w:rsidRDefault="00FA0627" w:rsidP="004F2204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muokata tietoja historiassa.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15</w:t>
            </w:r>
          </w:p>
        </w:tc>
        <w:tc>
          <w:tcPr>
            <w:tcW w:w="4127" w:type="dxa"/>
          </w:tcPr>
          <w:p w:rsidR="004F2204" w:rsidRDefault="00FA0627" w:rsidP="004F2204">
            <w:pPr>
              <w:pStyle w:val="NoSpacing"/>
              <w:spacing w:line="240" w:lineRule="auto"/>
            </w:pPr>
            <w:proofErr w:type="spellStart"/>
            <w:r>
              <w:t>Admin</w:t>
            </w:r>
            <w:proofErr w:type="spellEnd"/>
            <w:r>
              <w:t xml:space="preserve"> voi poistaa tapahtumia historiasta.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Santeri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II</w:t>
            </w:r>
          </w:p>
        </w:tc>
      </w:tr>
      <w:tr w:rsidR="004F2204" w:rsidTr="004D1F6A">
        <w:trPr>
          <w:trHeight w:val="300"/>
        </w:trPr>
        <w:tc>
          <w:tcPr>
            <w:tcW w:w="2440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16</w:t>
            </w:r>
          </w:p>
        </w:tc>
        <w:tc>
          <w:tcPr>
            <w:tcW w:w="4127" w:type="dxa"/>
          </w:tcPr>
          <w:p w:rsidR="004F2204" w:rsidRDefault="00FA0627" w:rsidP="004F2204">
            <w:pPr>
              <w:pStyle w:val="NoSpacing"/>
              <w:spacing w:line="240" w:lineRule="auto"/>
            </w:pPr>
            <w:r>
              <w:t xml:space="preserve">Sivu on </w:t>
            </w:r>
            <w:proofErr w:type="spellStart"/>
            <w:r>
              <w:t>responsiivinen</w:t>
            </w:r>
            <w:proofErr w:type="spellEnd"/>
            <w:r>
              <w:t>.</w:t>
            </w:r>
          </w:p>
        </w:tc>
        <w:tc>
          <w:tcPr>
            <w:tcW w:w="1898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Kimmo / Tatu / Lauri / Santeri</w:t>
            </w:r>
          </w:p>
        </w:tc>
        <w:tc>
          <w:tcPr>
            <w:tcW w:w="1703" w:type="dxa"/>
          </w:tcPr>
          <w:p w:rsidR="004F2204" w:rsidRDefault="00FA0627" w:rsidP="004F2204">
            <w:pPr>
              <w:pStyle w:val="NoSpacing"/>
              <w:spacing w:line="240" w:lineRule="auto"/>
              <w:jc w:val="center"/>
            </w:pPr>
            <w:r>
              <w:t>Sprint I - IV</w:t>
            </w:r>
          </w:p>
        </w:tc>
      </w:tr>
      <w:tr w:rsidR="00BF341A" w:rsidTr="004D1F6A">
        <w:trPr>
          <w:trHeight w:val="300"/>
        </w:trPr>
        <w:tc>
          <w:tcPr>
            <w:tcW w:w="2440" w:type="dxa"/>
          </w:tcPr>
          <w:p w:rsidR="00BF341A" w:rsidRDefault="00BF341A" w:rsidP="00BF341A">
            <w:pPr>
              <w:pStyle w:val="NoSpacing"/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4127" w:type="dxa"/>
          </w:tcPr>
          <w:p w:rsidR="00BF341A" w:rsidRDefault="00BF341A" w:rsidP="00BF341A">
            <w:pPr>
              <w:pStyle w:val="NoSpacing"/>
              <w:spacing w:line="240" w:lineRule="auto"/>
            </w:pPr>
            <w:r>
              <w:t xml:space="preserve">Varauksen </w:t>
            </w:r>
            <w:proofErr w:type="spellStart"/>
            <w:r>
              <w:t>hyväksymis</w:t>
            </w:r>
            <w:proofErr w:type="spellEnd"/>
            <w:r>
              <w:t xml:space="preserve">/hylkäys -nappi </w:t>
            </w:r>
            <w:proofErr w:type="spellStart"/>
            <w:r>
              <w:t>adminille</w:t>
            </w:r>
            <w:proofErr w:type="spellEnd"/>
          </w:p>
        </w:tc>
        <w:tc>
          <w:tcPr>
            <w:tcW w:w="1898" w:type="dxa"/>
          </w:tcPr>
          <w:p w:rsidR="00BF341A" w:rsidRDefault="00BF341A" w:rsidP="00BF341A">
            <w:pPr>
              <w:pStyle w:val="NoSpacing"/>
              <w:spacing w:line="240" w:lineRule="auto"/>
              <w:jc w:val="center"/>
            </w:pPr>
            <w:r>
              <w:t>Lauri / Kimmo</w:t>
            </w:r>
          </w:p>
        </w:tc>
        <w:tc>
          <w:tcPr>
            <w:tcW w:w="1703" w:type="dxa"/>
          </w:tcPr>
          <w:p w:rsidR="00BF341A" w:rsidRDefault="00BF341A" w:rsidP="00BF341A">
            <w:pPr>
              <w:pStyle w:val="NoSpacing"/>
              <w:spacing w:line="240" w:lineRule="auto"/>
              <w:jc w:val="center"/>
            </w:pPr>
            <w:r>
              <w:t>Sprint III</w:t>
            </w:r>
          </w:p>
        </w:tc>
      </w:tr>
      <w:tr w:rsidR="00BF341A" w:rsidTr="00BF341A">
        <w:trPr>
          <w:trHeight w:val="300"/>
        </w:trPr>
        <w:tc>
          <w:tcPr>
            <w:tcW w:w="2440" w:type="dxa"/>
          </w:tcPr>
          <w:p w:rsidR="00BF341A" w:rsidRDefault="00584C92" w:rsidP="00400D0A">
            <w:pPr>
              <w:pStyle w:val="NoSpacing"/>
              <w:spacing w:line="240" w:lineRule="auto"/>
              <w:jc w:val="center"/>
            </w:pPr>
            <w:r>
              <w:t>18</w:t>
            </w:r>
          </w:p>
        </w:tc>
        <w:tc>
          <w:tcPr>
            <w:tcW w:w="4127" w:type="dxa"/>
          </w:tcPr>
          <w:p w:rsidR="00BF341A" w:rsidRDefault="00BF341A" w:rsidP="00400D0A">
            <w:pPr>
              <w:pStyle w:val="NoSpacing"/>
              <w:spacing w:line="240" w:lineRule="auto"/>
            </w:pPr>
            <w:r>
              <w:t>Vapaiden laitteiden tarkistus kannasta</w:t>
            </w:r>
            <w:r w:rsidR="002D7EC7">
              <w:t xml:space="preserve"> (ei vielä valmis)</w:t>
            </w:r>
            <w:proofErr w:type="gramStart"/>
            <w:r w:rsidR="002D7EC7">
              <w:t>!!!</w:t>
            </w:r>
            <w:proofErr w:type="gramEnd"/>
          </w:p>
        </w:tc>
        <w:tc>
          <w:tcPr>
            <w:tcW w:w="1898" w:type="dxa"/>
          </w:tcPr>
          <w:p w:rsidR="00BF341A" w:rsidRDefault="00BF341A" w:rsidP="00400D0A">
            <w:pPr>
              <w:pStyle w:val="NoSpacing"/>
              <w:spacing w:line="240" w:lineRule="auto"/>
              <w:jc w:val="center"/>
            </w:pPr>
            <w:r>
              <w:t>Santeri / Tatu</w:t>
            </w:r>
          </w:p>
        </w:tc>
        <w:tc>
          <w:tcPr>
            <w:tcW w:w="1703" w:type="dxa"/>
          </w:tcPr>
          <w:p w:rsidR="00BF341A" w:rsidRDefault="00BF341A" w:rsidP="00400D0A">
            <w:pPr>
              <w:pStyle w:val="NoSpacing"/>
              <w:spacing w:line="240" w:lineRule="auto"/>
              <w:jc w:val="center"/>
              <w:rPr>
                <w:strike/>
              </w:rPr>
            </w:pPr>
            <w:r w:rsidRPr="002D7EC7">
              <w:rPr>
                <w:strike/>
              </w:rPr>
              <w:t>Sprint III</w:t>
            </w:r>
          </w:p>
          <w:p w:rsidR="002D7EC7" w:rsidRPr="002D7EC7" w:rsidRDefault="002D7EC7" w:rsidP="00400D0A">
            <w:pPr>
              <w:pStyle w:val="NoSpacing"/>
              <w:spacing w:line="240" w:lineRule="auto"/>
              <w:jc w:val="center"/>
            </w:pPr>
            <w:r w:rsidRPr="002D7EC7">
              <w:t xml:space="preserve">Sprint </w:t>
            </w:r>
            <w:r>
              <w:t>IV</w:t>
            </w:r>
          </w:p>
        </w:tc>
      </w:tr>
      <w:tr w:rsidR="00BF341A" w:rsidTr="00BF341A">
        <w:trPr>
          <w:trHeight w:val="300"/>
        </w:trPr>
        <w:tc>
          <w:tcPr>
            <w:tcW w:w="2440" w:type="dxa"/>
          </w:tcPr>
          <w:p w:rsidR="00BF341A" w:rsidRDefault="00584C92" w:rsidP="00400D0A">
            <w:pPr>
              <w:pStyle w:val="NoSpacing"/>
              <w:spacing w:line="240" w:lineRule="auto"/>
              <w:jc w:val="center"/>
            </w:pPr>
            <w:r>
              <w:t>29</w:t>
            </w:r>
          </w:p>
        </w:tc>
        <w:tc>
          <w:tcPr>
            <w:tcW w:w="4127" w:type="dxa"/>
          </w:tcPr>
          <w:p w:rsidR="00BF341A" w:rsidRDefault="00696AB7" w:rsidP="00696AB7">
            <w:pPr>
              <w:pStyle w:val="NoSpacing"/>
              <w:spacing w:line="240" w:lineRule="auto"/>
            </w:pPr>
            <w:proofErr w:type="spellStart"/>
            <w:r>
              <w:t>Datepickerin</w:t>
            </w:r>
            <w:proofErr w:type="spellEnd"/>
            <w:r>
              <w:t xml:space="preserve"> ja kalenterin keskusteleminen</w:t>
            </w:r>
          </w:p>
        </w:tc>
        <w:tc>
          <w:tcPr>
            <w:tcW w:w="1898" w:type="dxa"/>
          </w:tcPr>
          <w:p w:rsidR="00BF341A" w:rsidRDefault="00696AB7" w:rsidP="00400D0A">
            <w:pPr>
              <w:pStyle w:val="NoSpacing"/>
              <w:spacing w:line="240" w:lineRule="auto"/>
              <w:jc w:val="center"/>
            </w:pPr>
            <w:r>
              <w:t>Lauri / Kimmo</w:t>
            </w:r>
          </w:p>
        </w:tc>
        <w:tc>
          <w:tcPr>
            <w:tcW w:w="1703" w:type="dxa"/>
          </w:tcPr>
          <w:p w:rsidR="00BF341A" w:rsidRDefault="00BF341A" w:rsidP="00400D0A">
            <w:pPr>
              <w:pStyle w:val="NoSpacing"/>
              <w:spacing w:line="240" w:lineRule="auto"/>
              <w:jc w:val="center"/>
            </w:pPr>
            <w:r>
              <w:t>Sprint III</w:t>
            </w:r>
            <w:r w:rsidR="00EB6BC6">
              <w:t xml:space="preserve"> - IV</w:t>
            </w: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20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  <w:r>
              <w:t>varaus esim. viikonlopun yli</w:t>
            </w:r>
            <w:r w:rsidR="00CA0D62">
              <w:t xml:space="preserve"> </w:t>
            </w:r>
            <w:proofErr w:type="spellStart"/>
            <w:r w:rsidR="00CA0D62">
              <w:t>full</w:t>
            </w:r>
            <w:proofErr w:type="spellEnd"/>
            <w:r w:rsidR="00CA0D62">
              <w:t xml:space="preserve"> </w:t>
            </w:r>
            <w:proofErr w:type="spellStart"/>
            <w:r w:rsidR="00CA0D62">
              <w:t>calendarilla</w:t>
            </w:r>
            <w:proofErr w:type="spellEnd"/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  <w:r>
              <w:t>Sprint III - IV</w:t>
            </w: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21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  <w:r>
              <w:t>Palautus nappi</w:t>
            </w: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  <w:r>
              <w:t>Sprint IV</w:t>
            </w: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22</w:t>
            </w:r>
          </w:p>
        </w:tc>
        <w:tc>
          <w:tcPr>
            <w:tcW w:w="4127" w:type="dxa"/>
          </w:tcPr>
          <w:p w:rsidR="009A72CD" w:rsidRDefault="00A17BBA" w:rsidP="009A72CD">
            <w:pPr>
              <w:pStyle w:val="NoSpacing"/>
              <w:spacing w:line="240" w:lineRule="auto"/>
            </w:pPr>
            <w:r>
              <w:t xml:space="preserve">Normikäyttäjälle tiedon anto laitteen </w:t>
            </w:r>
            <w:proofErr w:type="spellStart"/>
            <w:r>
              <w:t>palautksesta</w:t>
            </w:r>
            <w:proofErr w:type="spellEnd"/>
            <w:proofErr w:type="gramStart"/>
            <w:r w:rsidR="00387D68">
              <w:t>???</w:t>
            </w:r>
            <w:proofErr w:type="gramEnd"/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A17BBA" w:rsidP="009A72CD">
            <w:pPr>
              <w:pStyle w:val="NoSpacing"/>
              <w:spacing w:line="240" w:lineRule="auto"/>
              <w:jc w:val="center"/>
            </w:pPr>
            <w:r>
              <w:t>Sprint IV</w:t>
            </w: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23</w:t>
            </w:r>
          </w:p>
        </w:tc>
        <w:tc>
          <w:tcPr>
            <w:tcW w:w="4127" w:type="dxa"/>
          </w:tcPr>
          <w:p w:rsidR="009A72CD" w:rsidRDefault="007B12E1" w:rsidP="009A72CD">
            <w:pPr>
              <w:pStyle w:val="NoSpacing"/>
              <w:spacing w:line="240" w:lineRule="auto"/>
            </w:pPr>
            <w:r>
              <w:t>Alustavan varauksen poisto kalenterista</w:t>
            </w: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7B12E1" w:rsidP="009A72CD">
            <w:pPr>
              <w:pStyle w:val="NoSpacing"/>
              <w:spacing w:line="240" w:lineRule="auto"/>
              <w:jc w:val="center"/>
            </w:pPr>
            <w:r>
              <w:t>Sprint IV</w:t>
            </w: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24</w:t>
            </w:r>
          </w:p>
        </w:tc>
        <w:tc>
          <w:tcPr>
            <w:tcW w:w="4127" w:type="dxa"/>
          </w:tcPr>
          <w:p w:rsidR="009A72CD" w:rsidRDefault="002D7EC7" w:rsidP="002D7EC7">
            <w:pPr>
              <w:pStyle w:val="NoSpacing"/>
              <w:spacing w:line="240" w:lineRule="auto"/>
            </w:pPr>
            <w:r>
              <w:t>Laitteiden palautus logiikka</w:t>
            </w:r>
            <w:bookmarkStart w:id="2" w:name="_GoBack"/>
            <w:bookmarkEnd w:id="2"/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2D7EC7" w:rsidP="009A72CD">
            <w:pPr>
              <w:pStyle w:val="NoSpacing"/>
              <w:spacing w:line="240" w:lineRule="auto"/>
              <w:jc w:val="center"/>
            </w:pPr>
            <w:r>
              <w:t>Sprint IV</w:t>
            </w:r>
            <w:r>
              <w:t>-V</w:t>
            </w: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25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26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27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28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29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9A72CD" w:rsidP="00584C92">
            <w:pPr>
              <w:pStyle w:val="NoSpacing"/>
              <w:spacing w:line="240" w:lineRule="auto"/>
              <w:jc w:val="center"/>
            </w:pPr>
            <w:r>
              <w:t>3</w:t>
            </w:r>
            <w:r w:rsidR="00584C92">
              <w:t>0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31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32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  <w:tr w:rsidR="009A72CD" w:rsidTr="00BF341A">
        <w:trPr>
          <w:trHeight w:val="300"/>
        </w:trPr>
        <w:tc>
          <w:tcPr>
            <w:tcW w:w="2440" w:type="dxa"/>
          </w:tcPr>
          <w:p w:rsidR="009A72CD" w:rsidRDefault="00584C92" w:rsidP="009A72CD">
            <w:pPr>
              <w:pStyle w:val="NoSpacing"/>
              <w:spacing w:line="240" w:lineRule="auto"/>
              <w:jc w:val="center"/>
            </w:pPr>
            <w:r>
              <w:t>33</w:t>
            </w:r>
          </w:p>
        </w:tc>
        <w:tc>
          <w:tcPr>
            <w:tcW w:w="4127" w:type="dxa"/>
          </w:tcPr>
          <w:p w:rsidR="009A72CD" w:rsidRDefault="009A72CD" w:rsidP="009A72CD">
            <w:pPr>
              <w:pStyle w:val="NoSpacing"/>
              <w:spacing w:line="240" w:lineRule="auto"/>
            </w:pPr>
          </w:p>
        </w:tc>
        <w:tc>
          <w:tcPr>
            <w:tcW w:w="1898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  <w:tc>
          <w:tcPr>
            <w:tcW w:w="1703" w:type="dxa"/>
          </w:tcPr>
          <w:p w:rsidR="009A72CD" w:rsidRDefault="009A72CD" w:rsidP="009A72CD">
            <w:pPr>
              <w:pStyle w:val="NoSpacing"/>
              <w:spacing w:line="240" w:lineRule="auto"/>
              <w:jc w:val="center"/>
            </w:pPr>
          </w:p>
        </w:tc>
      </w:tr>
    </w:tbl>
    <w:p w:rsidR="00F035E9" w:rsidRPr="00BF341A" w:rsidRDefault="00F035E9" w:rsidP="00BF341A">
      <w:pPr>
        <w:pStyle w:val="NoSpacing"/>
        <w:spacing w:line="240" w:lineRule="auto"/>
        <w:ind w:left="2608" w:hanging="2608"/>
        <w:rPr>
          <w:color w:val="000000" w:themeColor="text1"/>
        </w:rPr>
      </w:pPr>
    </w:p>
    <w:p w:rsidR="00F035E9" w:rsidRDefault="00F035E9" w:rsidP="00F035E9">
      <w:pPr>
        <w:pStyle w:val="NoSpacing"/>
        <w:spacing w:line="240" w:lineRule="auto"/>
      </w:pPr>
      <w:r>
        <w:t>Näyttökuvat:</w:t>
      </w:r>
    </w:p>
    <w:p w:rsidR="00F035E9" w:rsidRDefault="00F035E9" w:rsidP="00F035E9">
      <w:pPr>
        <w:pStyle w:val="NoSpacing"/>
        <w:spacing w:line="240" w:lineRule="auto"/>
      </w:pPr>
    </w:p>
    <w:p w:rsidR="00D51B2D" w:rsidRDefault="00D51B2D" w:rsidP="00F035E9">
      <w:pPr>
        <w:pStyle w:val="NoSpacing"/>
        <w:spacing w:line="240" w:lineRule="auto"/>
      </w:pPr>
      <w:r>
        <w:t>Hakunäyttö:</w:t>
      </w:r>
    </w:p>
    <w:p w:rsidR="00F035E9" w:rsidRDefault="00F035E9" w:rsidP="00C37F4B">
      <w:pPr>
        <w:pStyle w:val="NoSpacing"/>
        <w:spacing w:line="240" w:lineRule="auto"/>
        <w:ind w:left="2608" w:hanging="2608"/>
      </w:pPr>
      <w:r>
        <w:rPr>
          <w:noProof/>
        </w:rPr>
        <w:lastRenderedPageBreak/>
        <w:drawing>
          <wp:inline distT="0" distB="0" distL="0" distR="0">
            <wp:extent cx="6480175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kunäyttö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E9" w:rsidRDefault="00F035E9" w:rsidP="00F035E9">
      <w:pPr>
        <w:pStyle w:val="NoSpacing"/>
        <w:spacing w:line="240" w:lineRule="auto"/>
        <w:ind w:left="2608" w:hanging="2608"/>
      </w:pPr>
    </w:p>
    <w:p w:rsidR="00557832" w:rsidRDefault="00557832" w:rsidP="00F035E9">
      <w:pPr>
        <w:pStyle w:val="NoSpacing"/>
        <w:spacing w:line="240" w:lineRule="auto"/>
        <w:ind w:left="2608" w:hanging="2608"/>
      </w:pPr>
      <w:r>
        <w:t xml:space="preserve">Yksityiskohta </w:t>
      </w:r>
      <w:proofErr w:type="spellStart"/>
      <w:r>
        <w:t>admin</w:t>
      </w:r>
      <w:proofErr w:type="spellEnd"/>
      <w:r>
        <w:t>-käyttäjän kalenterikomponentista:</w:t>
      </w:r>
    </w:p>
    <w:p w:rsidR="00F035E9" w:rsidRPr="006B3DBE" w:rsidRDefault="00F035E9" w:rsidP="00C37F4B">
      <w:pPr>
        <w:pStyle w:val="NoSpacing"/>
        <w:spacing w:line="240" w:lineRule="auto"/>
        <w:ind w:left="2608" w:hanging="2608"/>
      </w:pPr>
      <w:r>
        <w:rPr>
          <w:noProof/>
        </w:rPr>
        <w:lastRenderedPageBreak/>
        <w:drawing>
          <wp:inline distT="0" distB="0" distL="0" distR="0">
            <wp:extent cx="4448796" cy="605874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raus_nayttokuv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E9" w:rsidRPr="006B3DBE" w:rsidSect="00532EC0">
      <w:headerReference w:type="default" r:id="rId16"/>
      <w:headerReference w:type="first" r:id="rId17"/>
      <w:pgSz w:w="11906" w:h="16838"/>
      <w:pgMar w:top="567" w:right="567" w:bottom="567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D69" w:rsidRDefault="00D60D69" w:rsidP="006A0361">
      <w:pPr>
        <w:spacing w:before="0" w:after="0" w:line="240" w:lineRule="auto"/>
      </w:pPr>
      <w:r>
        <w:separator/>
      </w:r>
    </w:p>
  </w:endnote>
  <w:endnote w:type="continuationSeparator" w:id="0">
    <w:p w:rsidR="00D60D69" w:rsidRDefault="00D60D69" w:rsidP="006A03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6B3DBE" w:rsidRDefault="006B3DBE" w:rsidP="006A0361">
    <w:pPr>
      <w:pStyle w:val="Header"/>
      <w:rPr>
        <w:rFonts w:cs="Tahoma"/>
      </w:rPr>
    </w:pPr>
  </w:p>
  <w:p w:rsidR="008C6AA8" w:rsidRPr="008A267F" w:rsidRDefault="003A1A3E" w:rsidP="006A0361">
    <w:pPr>
      <w:pStyle w:val="Header"/>
      <w:rPr>
        <w:rFonts w:cs="Tahoma"/>
      </w:rPr>
    </w:pPr>
    <w:r w:rsidRPr="008A267F">
      <w:rPr>
        <w:rFonts w:cs="Tahoma"/>
      </w:rPr>
      <w:t>Savonia-ammattikorkeakoulu | PL 6, 70201 Kuopio | www.savonia.fi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D69" w:rsidRDefault="00D60D69" w:rsidP="006A0361">
      <w:pPr>
        <w:spacing w:before="0" w:after="0" w:line="240" w:lineRule="auto"/>
      </w:pPr>
      <w:r>
        <w:separator/>
      </w:r>
    </w:p>
  </w:footnote>
  <w:footnote w:type="continuationSeparator" w:id="0">
    <w:p w:rsidR="00D60D69" w:rsidRDefault="00D60D69" w:rsidP="006A03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ED0323" w:rsidP="00D532C2">
    <w:pPr>
      <w:pStyle w:val="Header"/>
      <w:tabs>
        <w:tab w:val="clear" w:pos="4819"/>
        <w:tab w:val="clear" w:pos="9638"/>
      </w:tabs>
      <w:ind w:left="2608" w:firstLine="5216"/>
    </w:pP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7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32C2">
      <w:rPr>
        <w:b/>
      </w:rPr>
      <w:t>Projektisuunnitelma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 w:rsidR="00D532C2">
      <w:tab/>
    </w:r>
    <w:r w:rsidR="00D532C2">
      <w:tab/>
      <w:t>Raportti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584C92">
      <w:rPr>
        <w:noProof/>
      </w:rPr>
      <w:t>22.3.2017</w:t>
    </w:r>
    <w:r>
      <w:rPr>
        <w:noProof/>
      </w:rPr>
      <w:fldChar w:fldCharType="end"/>
    </w:r>
    <w:r w:rsidR="00D532C2">
      <w:tab/>
    </w:r>
    <w:r w:rsidR="00D532C2">
      <w:tab/>
      <w:t>Julkinen</w:t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ED0323" w:rsidP="00E155E1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-762000</wp:posOffset>
              </wp:positionH>
              <wp:positionV relativeFrom="paragraph">
                <wp:posOffset>140335</wp:posOffset>
              </wp:positionV>
              <wp:extent cx="7606665" cy="9379585"/>
              <wp:effectExtent l="0" t="0" r="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6665" cy="9379585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3E657E" id="Rectangle 28" o:spid="_x0000_s1026" style="position:absolute;margin-left:-60pt;margin-top:11.05pt;width:598.95pt;height:738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" fillcolor="#ec008c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B05" w:rsidRPr="006F7FCE" w:rsidRDefault="00ED0323" w:rsidP="00CF4B05">
    <w:pPr>
      <w:pStyle w:val="Header"/>
      <w:tabs>
        <w:tab w:val="clear" w:pos="4819"/>
        <w:tab w:val="clear" w:pos="9638"/>
      </w:tabs>
      <w:ind w:firstLine="5216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3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B05" w:rsidRPr="006F7FCE">
      <w:rPr>
        <w:b/>
      </w:rPr>
      <w:t>Asiakirjatyyppi</w:t>
    </w:r>
    <w:r w:rsidR="00CF4B05">
      <w:tab/>
    </w:r>
    <w:r w:rsidR="00CF4B05" w:rsidRPr="006F7FCE">
      <w:t>Numero</w:t>
    </w:r>
    <w:r w:rsidR="00CF4B05" w:rsidRPr="006F7FCE">
      <w:tab/>
      <w:t xml:space="preserve"> </w:t>
    </w:r>
    <w:r w:rsidR="00CF4B05">
      <w:fldChar w:fldCharType="begin"/>
    </w:r>
    <w:r w:rsidR="00CF4B05">
      <w:instrText xml:space="preserve"> PAGE </w:instrText>
    </w:r>
    <w:r w:rsidR="00CF4B05">
      <w:fldChar w:fldCharType="separate"/>
    </w:r>
    <w:r w:rsidR="00E155E1">
      <w:rPr>
        <w:noProof/>
      </w:rPr>
      <w:t>1</w:t>
    </w:r>
    <w:r w:rsidR="00CF4B05">
      <w:rPr>
        <w:noProof/>
      </w:rPr>
      <w:fldChar w:fldCharType="end"/>
    </w:r>
    <w:r w:rsidR="00CF4B05">
      <w:t xml:space="preserve"> (</w:t>
    </w:r>
    <w:r w:rsidR="000B3B5A">
      <w:fldChar w:fldCharType="begin"/>
    </w:r>
    <w:r w:rsidR="000B3B5A">
      <w:instrText xml:space="preserve"> NUMPAGES  </w:instrText>
    </w:r>
    <w:r w:rsidR="000B3B5A">
      <w:fldChar w:fldCharType="separate"/>
    </w:r>
    <w:r w:rsidR="00D60D69">
      <w:rPr>
        <w:noProof/>
      </w:rPr>
      <w:t>3</w:t>
    </w:r>
    <w:r w:rsidR="000B3B5A">
      <w:rPr>
        <w:noProof/>
      </w:rPr>
      <w:fldChar w:fldCharType="end"/>
    </w:r>
    <w:r w:rsidR="00CF4B05">
      <w:t>)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proofErr w:type="spellStart"/>
    <w:r w:rsidRPr="006F7FCE">
      <w:t>Täydenne</w:t>
    </w:r>
    <w:proofErr w:type="spellEnd"/>
    <w:r w:rsidRPr="006F7FCE">
      <w:tab/>
    </w:r>
    <w:r w:rsidRPr="006F7FCE">
      <w:tab/>
      <w:t>Liitetieto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  <w:t>Asiakirjan luonne</w:t>
    </w:r>
    <w:r w:rsidRPr="006F7FCE">
      <w:tab/>
      <w:t>Asiatunnus</w:t>
    </w:r>
  </w:p>
  <w:p w:rsidR="00CF4B05" w:rsidRPr="006F7FCE" w:rsidRDefault="00CF4B05" w:rsidP="00CF4B05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584C92">
      <w:rPr>
        <w:noProof/>
      </w:rPr>
      <w:t>22.3.2017</w:t>
    </w:r>
    <w:r>
      <w:rPr>
        <w:noProof/>
      </w:rPr>
      <w:fldChar w:fldCharType="end"/>
    </w:r>
    <w:r w:rsidRPr="006F7FCE">
      <w:tab/>
    </w:r>
    <w:r w:rsidRPr="006F7FCE">
      <w:tab/>
      <w:t>Julkisuus</w:t>
    </w: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CF4B05" w:rsidRDefault="00CF4B05" w:rsidP="00CF4B05">
    <w:pPr>
      <w:pStyle w:val="Header"/>
      <w:tabs>
        <w:tab w:val="clear" w:pos="4819"/>
        <w:tab w:val="clear" w:pos="9638"/>
      </w:tabs>
    </w:pPr>
  </w:p>
  <w:p w:rsidR="003A1A3E" w:rsidRDefault="00ED0323" w:rsidP="00CF4B05">
    <w:pPr>
      <w:pStyle w:val="Header"/>
      <w:tabs>
        <w:tab w:val="clear" w:pos="4819"/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-737235</wp:posOffset>
              </wp:positionH>
              <wp:positionV relativeFrom="paragraph">
                <wp:posOffset>153670</wp:posOffset>
              </wp:positionV>
              <wp:extent cx="7581900" cy="9385300"/>
              <wp:effectExtent l="0" t="1270" r="381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EC008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184952" id="Rectangle 1" o:spid="_x0000_s1026" style="position:absolute;margin-left:-58.05pt;margin-top:12.1pt;width:597pt;height:73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" fillcolor="#ec008c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5E1" w:rsidRPr="006F7FCE" w:rsidRDefault="00ED0323" w:rsidP="00E155E1">
    <w:pPr>
      <w:pStyle w:val="Header"/>
      <w:tabs>
        <w:tab w:val="clear" w:pos="4819"/>
        <w:tab w:val="clear" w:pos="9638"/>
      </w:tabs>
      <w:ind w:left="3912" w:firstLine="1304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0</wp:posOffset>
          </wp:positionV>
          <wp:extent cx="1339215" cy="359410"/>
          <wp:effectExtent l="0" t="0" r="0" b="2540"/>
          <wp:wrapTight wrapText="bothSides">
            <wp:wrapPolygon edited="0">
              <wp:start x="0" y="0"/>
              <wp:lineTo x="0" y="20608"/>
              <wp:lineTo x="21201" y="20608"/>
              <wp:lineTo x="21201" y="0"/>
              <wp:lineTo x="0" y="0"/>
            </wp:wrapPolygon>
          </wp:wrapTight>
          <wp:docPr id="25" name="Kuva 3" descr="SAVONIA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3" descr="SAVONIA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0641">
      <w:rPr>
        <w:b/>
      </w:rPr>
      <w:t>Projektisuunnitelma</w:t>
    </w:r>
    <w:r w:rsidR="009E0641">
      <w:tab/>
    </w:r>
    <w:r w:rsidR="00E155E1">
      <w:tab/>
    </w:r>
    <w:r w:rsidR="00E155E1" w:rsidRPr="006F7FCE">
      <w:t xml:space="preserve"> </w:t>
    </w:r>
    <w:r w:rsidR="00E155E1">
      <w:fldChar w:fldCharType="begin"/>
    </w:r>
    <w:r w:rsidR="00E155E1">
      <w:instrText xml:space="preserve"> PAGE </w:instrText>
    </w:r>
    <w:r w:rsidR="00E155E1">
      <w:fldChar w:fldCharType="separate"/>
    </w:r>
    <w:r w:rsidR="000B3B5A">
      <w:rPr>
        <w:noProof/>
      </w:rPr>
      <w:t>6</w:t>
    </w:r>
    <w:r w:rsidR="00E155E1">
      <w:rPr>
        <w:noProof/>
      </w:rPr>
      <w:fldChar w:fldCharType="end"/>
    </w:r>
    <w:r w:rsidR="00E155E1">
      <w:t xml:space="preserve"> (</w:t>
    </w:r>
    <w:r w:rsidR="000B3B5A">
      <w:fldChar w:fldCharType="begin"/>
    </w:r>
    <w:r w:rsidR="000B3B5A">
      <w:instrText xml:space="preserve"> NUMPAGES  </w:instrText>
    </w:r>
    <w:r w:rsidR="000B3B5A">
      <w:fldChar w:fldCharType="separate"/>
    </w:r>
    <w:r w:rsidR="000B3B5A">
      <w:rPr>
        <w:noProof/>
      </w:rPr>
      <w:t>6</w:t>
    </w:r>
    <w:r w:rsidR="000B3B5A">
      <w:rPr>
        <w:noProof/>
      </w:rPr>
      <w:fldChar w:fldCharType="end"/>
    </w:r>
    <w:r w:rsidR="00E155E1">
      <w:t>)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 w:rsidR="00D532C2">
      <w:t>Raportti</w:t>
    </w:r>
  </w:p>
  <w:p w:rsidR="00E155E1" w:rsidRPr="006F7FCE" w:rsidRDefault="00E155E1" w:rsidP="00E155E1">
    <w:pPr>
      <w:pStyle w:val="Header"/>
      <w:tabs>
        <w:tab w:val="clear" w:pos="4819"/>
        <w:tab w:val="clear" w:pos="9638"/>
      </w:tabs>
    </w:pPr>
    <w:r w:rsidRPr="006F7FCE">
      <w:tab/>
    </w:r>
    <w:r w:rsidRPr="006F7FCE">
      <w:tab/>
    </w:r>
    <w:r w:rsidRPr="006F7FCE">
      <w:tab/>
    </w:r>
    <w:r w:rsidRPr="006F7FCE">
      <w:tab/>
    </w:r>
    <w:r>
      <w:fldChar w:fldCharType="begin"/>
    </w:r>
    <w:r>
      <w:instrText xml:space="preserve"> TIME \@ "d.M.yyyy" </w:instrText>
    </w:r>
    <w:r>
      <w:fldChar w:fldCharType="separate"/>
    </w:r>
    <w:r w:rsidR="00584C92">
      <w:rPr>
        <w:noProof/>
      </w:rPr>
      <w:t>22.3.2017</w:t>
    </w:r>
    <w:r>
      <w:rPr>
        <w:noProof/>
      </w:rPr>
      <w:fldChar w:fldCharType="end"/>
    </w:r>
    <w:r w:rsidR="00D532C2">
      <w:tab/>
    </w:r>
    <w:r w:rsidR="00D532C2">
      <w:tab/>
      <w:t>Julkinen</w:t>
    </w: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E155E1" w:rsidRDefault="00E155E1" w:rsidP="00E155E1">
    <w:pPr>
      <w:pStyle w:val="Header"/>
      <w:tabs>
        <w:tab w:val="clear" w:pos="4819"/>
        <w:tab w:val="clear" w:pos="9638"/>
      </w:tabs>
    </w:pPr>
  </w:p>
  <w:p w:rsidR="003A1A3E" w:rsidRPr="00E155E1" w:rsidRDefault="003A1A3E" w:rsidP="00E155E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A3E" w:rsidRDefault="00ED0323" w:rsidP="007331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-1007745</wp:posOffset>
              </wp:positionH>
              <wp:positionV relativeFrom="paragraph">
                <wp:posOffset>870585</wp:posOffset>
              </wp:positionV>
              <wp:extent cx="7581900" cy="9385300"/>
              <wp:effectExtent l="0" t="0" r="0" b="635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81900" cy="9385300"/>
                      </a:xfrm>
                      <a:prstGeom prst="rect">
                        <a:avLst/>
                      </a:prstGeom>
                      <a:solidFill>
                        <a:srgbClr val="F5822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B701E7" id="Rectangle 3" o:spid="_x0000_s1026" style="position:absolute;margin-left:-79.35pt;margin-top:68.55pt;width:597pt;height:7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" fillcolor="#f58220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4656" behindDoc="1" locked="0" layoutInCell="1" allowOverlap="1">
          <wp:simplePos x="0" y="0"/>
          <wp:positionH relativeFrom="column">
            <wp:posOffset>-993140</wp:posOffset>
          </wp:positionH>
          <wp:positionV relativeFrom="paragraph">
            <wp:posOffset>-439420</wp:posOffset>
          </wp:positionV>
          <wp:extent cx="7400925" cy="1304925"/>
          <wp:effectExtent l="0" t="0" r="9525" b="9525"/>
          <wp:wrapTight wrapText="bothSides">
            <wp:wrapPolygon edited="0">
              <wp:start x="0" y="0"/>
              <wp:lineTo x="0" y="21442"/>
              <wp:lineTo x="21572" y="21442"/>
              <wp:lineTo x="21572" y="0"/>
              <wp:lineTo x="0" y="0"/>
            </wp:wrapPolygon>
          </wp:wrapTight>
          <wp:docPr id="11" name="Kuva 4" descr="Kuvaus: Kuvaus: Savonia_Word_tunnis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va 4" descr="Kuvaus: Kuvaus: Savonia_Word_tunnis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51"/>
                  <a:stretch>
                    <a:fillRect/>
                  </a:stretch>
                </pic:blipFill>
                <pic:spPr bwMode="auto">
                  <a:xfrm>
                    <a:off x="0" y="0"/>
                    <a:ext cx="7400925" cy="1304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D4038A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5BECAD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BA32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A443E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C89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60082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6A27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5E9B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B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A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FD6D57"/>
    <w:multiLevelType w:val="hybridMultilevel"/>
    <w:tmpl w:val="23E46D44"/>
    <w:lvl w:ilvl="0" w:tplc="00180CFA">
      <w:start w:val="1"/>
      <w:numFmt w:val="bullet"/>
      <w:pStyle w:val="ListParagraph"/>
      <w:lvlText w:val="»"/>
      <w:lvlJc w:val="left"/>
      <w:pPr>
        <w:ind w:left="1494" w:hanging="360"/>
      </w:pPr>
      <w:rPr>
        <w:rFonts w:ascii="Georgia" w:hAnsi="Georgia" w:hint="default"/>
      </w:rPr>
    </w:lvl>
    <w:lvl w:ilvl="1" w:tplc="040B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32EE1D48"/>
    <w:multiLevelType w:val="multilevel"/>
    <w:tmpl w:val="EE663D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1254EF"/>
    <w:multiLevelType w:val="hybridMultilevel"/>
    <w:tmpl w:val="33C21A72"/>
    <w:lvl w:ilvl="0" w:tplc="522A9888">
      <w:start w:val="7"/>
      <w:numFmt w:val="bullet"/>
      <w:lvlText w:val="–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3" w15:restartNumberingAfterBreak="0">
    <w:nsid w:val="43DB6418"/>
    <w:multiLevelType w:val="hybridMultilevel"/>
    <w:tmpl w:val="E40098B2"/>
    <w:lvl w:ilvl="0" w:tplc="23EED22E">
      <w:numFmt w:val="bullet"/>
      <w:lvlText w:val="-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4" w15:restartNumberingAfterBreak="0">
    <w:nsid w:val="596B32B3"/>
    <w:multiLevelType w:val="hybridMultilevel"/>
    <w:tmpl w:val="ACDE358E"/>
    <w:lvl w:ilvl="0" w:tplc="C5FCFD86">
      <w:numFmt w:val="bullet"/>
      <w:lvlText w:val="-"/>
      <w:lvlJc w:val="left"/>
      <w:pPr>
        <w:ind w:left="2968" w:hanging="360"/>
      </w:pPr>
      <w:rPr>
        <w:rFonts w:ascii="Georgia" w:eastAsia="Georgia" w:hAnsi="Georgia" w:cs="Georgia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5" w15:restartNumberingAfterBreak="0">
    <w:nsid w:val="6C30293E"/>
    <w:multiLevelType w:val="hybridMultilevel"/>
    <w:tmpl w:val="F20ECD04"/>
    <w:lvl w:ilvl="0" w:tplc="040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104362"/>
    <w:multiLevelType w:val="hybridMultilevel"/>
    <w:tmpl w:val="9A0C2C56"/>
    <w:lvl w:ilvl="0" w:tplc="32A0873C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0"/>
  </w:num>
  <w:num w:numId="20">
    <w:abstractNumId w:val="12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8433">
      <o:colormru v:ext="edit" colors="#ec00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69"/>
    <w:rsid w:val="00004418"/>
    <w:rsid w:val="0000759A"/>
    <w:rsid w:val="0006096E"/>
    <w:rsid w:val="000652D1"/>
    <w:rsid w:val="00080206"/>
    <w:rsid w:val="00086EDC"/>
    <w:rsid w:val="000B3B5A"/>
    <w:rsid w:val="000B6963"/>
    <w:rsid w:val="000C62C1"/>
    <w:rsid w:val="000D22DF"/>
    <w:rsid w:val="000E4594"/>
    <w:rsid w:val="001026D3"/>
    <w:rsid w:val="001A6EE5"/>
    <w:rsid w:val="001B08FE"/>
    <w:rsid w:val="001B3DFC"/>
    <w:rsid w:val="001D1223"/>
    <w:rsid w:val="001F3C60"/>
    <w:rsid w:val="00213F7C"/>
    <w:rsid w:val="00231B11"/>
    <w:rsid w:val="002707C6"/>
    <w:rsid w:val="00272F0F"/>
    <w:rsid w:val="00285E8D"/>
    <w:rsid w:val="002A206A"/>
    <w:rsid w:val="002D7EC7"/>
    <w:rsid w:val="003308A6"/>
    <w:rsid w:val="00334467"/>
    <w:rsid w:val="00352D77"/>
    <w:rsid w:val="0037195A"/>
    <w:rsid w:val="0038235F"/>
    <w:rsid w:val="003823D0"/>
    <w:rsid w:val="00387D68"/>
    <w:rsid w:val="003A1A3E"/>
    <w:rsid w:val="003A3DF4"/>
    <w:rsid w:val="003A5FC8"/>
    <w:rsid w:val="003B3867"/>
    <w:rsid w:val="003D27D4"/>
    <w:rsid w:val="00412A4A"/>
    <w:rsid w:val="004215F4"/>
    <w:rsid w:val="004329F3"/>
    <w:rsid w:val="004D1F6A"/>
    <w:rsid w:val="004E1C70"/>
    <w:rsid w:val="004F2204"/>
    <w:rsid w:val="00500280"/>
    <w:rsid w:val="00507246"/>
    <w:rsid w:val="0052678F"/>
    <w:rsid w:val="00532EC0"/>
    <w:rsid w:val="00544934"/>
    <w:rsid w:val="00557832"/>
    <w:rsid w:val="005808F8"/>
    <w:rsid w:val="00584C92"/>
    <w:rsid w:val="005F4386"/>
    <w:rsid w:val="0063150A"/>
    <w:rsid w:val="0064475E"/>
    <w:rsid w:val="00656503"/>
    <w:rsid w:val="00666F45"/>
    <w:rsid w:val="006759F0"/>
    <w:rsid w:val="00695511"/>
    <w:rsid w:val="00695C99"/>
    <w:rsid w:val="00696AB7"/>
    <w:rsid w:val="006A0361"/>
    <w:rsid w:val="006A3607"/>
    <w:rsid w:val="006B3DBE"/>
    <w:rsid w:val="0072030D"/>
    <w:rsid w:val="0073267C"/>
    <w:rsid w:val="007331B1"/>
    <w:rsid w:val="00753564"/>
    <w:rsid w:val="00773B99"/>
    <w:rsid w:val="00777721"/>
    <w:rsid w:val="007B12E1"/>
    <w:rsid w:val="007B3083"/>
    <w:rsid w:val="007C185C"/>
    <w:rsid w:val="007C4D1B"/>
    <w:rsid w:val="007E781E"/>
    <w:rsid w:val="007F4A62"/>
    <w:rsid w:val="008535DD"/>
    <w:rsid w:val="00873D92"/>
    <w:rsid w:val="008A267F"/>
    <w:rsid w:val="008C6AA8"/>
    <w:rsid w:val="008D064A"/>
    <w:rsid w:val="008F5718"/>
    <w:rsid w:val="0091600B"/>
    <w:rsid w:val="009717D6"/>
    <w:rsid w:val="009920E7"/>
    <w:rsid w:val="009A72CD"/>
    <w:rsid w:val="009B2C3E"/>
    <w:rsid w:val="009D33A3"/>
    <w:rsid w:val="009E0641"/>
    <w:rsid w:val="00A17BBA"/>
    <w:rsid w:val="00A43587"/>
    <w:rsid w:val="00A83631"/>
    <w:rsid w:val="00AB5128"/>
    <w:rsid w:val="00AB73C9"/>
    <w:rsid w:val="00AD0E54"/>
    <w:rsid w:val="00AD141D"/>
    <w:rsid w:val="00AF4B06"/>
    <w:rsid w:val="00B37272"/>
    <w:rsid w:val="00BA5000"/>
    <w:rsid w:val="00BB0E78"/>
    <w:rsid w:val="00BB1C95"/>
    <w:rsid w:val="00BC391B"/>
    <w:rsid w:val="00BC7933"/>
    <w:rsid w:val="00BD2649"/>
    <w:rsid w:val="00BE0C94"/>
    <w:rsid w:val="00BF341A"/>
    <w:rsid w:val="00C32F74"/>
    <w:rsid w:val="00C37710"/>
    <w:rsid w:val="00C37F4B"/>
    <w:rsid w:val="00C56AF7"/>
    <w:rsid w:val="00C91E54"/>
    <w:rsid w:val="00CA0D62"/>
    <w:rsid w:val="00CB7F47"/>
    <w:rsid w:val="00CC1A53"/>
    <w:rsid w:val="00CE1086"/>
    <w:rsid w:val="00CF0116"/>
    <w:rsid w:val="00CF4B05"/>
    <w:rsid w:val="00D51B2D"/>
    <w:rsid w:val="00D532C2"/>
    <w:rsid w:val="00D600D6"/>
    <w:rsid w:val="00D60D69"/>
    <w:rsid w:val="00D96747"/>
    <w:rsid w:val="00DC5006"/>
    <w:rsid w:val="00E14C0A"/>
    <w:rsid w:val="00E155E1"/>
    <w:rsid w:val="00E21C99"/>
    <w:rsid w:val="00E35054"/>
    <w:rsid w:val="00E511B8"/>
    <w:rsid w:val="00E648B8"/>
    <w:rsid w:val="00E66902"/>
    <w:rsid w:val="00E761EE"/>
    <w:rsid w:val="00EB6BC6"/>
    <w:rsid w:val="00ED0323"/>
    <w:rsid w:val="00F035E9"/>
    <w:rsid w:val="00F17ABD"/>
    <w:rsid w:val="00F75048"/>
    <w:rsid w:val="00FA0627"/>
    <w:rsid w:val="00FD4A4F"/>
    <w:rsid w:val="00FE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o:colormru v:ext="edit" colors="#ec008c"/>
    </o:shapedefaults>
    <o:shapelayout v:ext="edit">
      <o:idmap v:ext="edit" data="1"/>
    </o:shapelayout>
  </w:shapeDefaults>
  <w:decimalSymbol w:val=","/>
  <w:listSeparator w:val=";"/>
  <w15:chartTrackingRefBased/>
  <w15:docId w15:val="{B891031F-82EC-4373-ADCB-5397460E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467"/>
    <w:pPr>
      <w:spacing w:before="240" w:after="240"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334467"/>
    <w:pPr>
      <w:keepNext/>
      <w:keepLines/>
      <w:numPr>
        <w:numId w:val="18"/>
      </w:numPr>
      <w:spacing w:before="240" w:line="276" w:lineRule="auto"/>
      <w:outlineLvl w:val="0"/>
    </w:pPr>
    <w:rPr>
      <w:rFonts w:ascii="Tahoma" w:eastAsia="Times New Roman" w:hAnsi="Tahoma" w:cs="Tahoma"/>
      <w:b/>
      <w:bCs/>
      <w:sz w:val="32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34467"/>
    <w:pPr>
      <w:keepNext/>
      <w:keepLines/>
      <w:numPr>
        <w:ilvl w:val="1"/>
        <w:numId w:val="18"/>
      </w:numPr>
      <w:spacing w:before="240" w:line="276" w:lineRule="auto"/>
      <w:outlineLvl w:val="1"/>
    </w:pPr>
    <w:rPr>
      <w:rFonts w:ascii="Tahoma" w:eastAsia="Times New Roman" w:hAnsi="Tahoma" w:cs="Tahoma"/>
      <w:b/>
      <w:bCs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334467"/>
    <w:pPr>
      <w:keepNext/>
      <w:keepLines/>
      <w:numPr>
        <w:ilvl w:val="2"/>
        <w:numId w:val="18"/>
      </w:numPr>
      <w:spacing w:before="240" w:line="276" w:lineRule="auto"/>
      <w:outlineLvl w:val="2"/>
    </w:pPr>
    <w:rPr>
      <w:rFonts w:ascii="Tahoma" w:eastAsia="Times New Roman" w:hAnsi="Tahoma" w:cs="Times New Roman"/>
      <w:b/>
      <w:bCs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467"/>
    <w:pPr>
      <w:keepNext/>
      <w:keepLines/>
      <w:numPr>
        <w:ilvl w:val="3"/>
        <w:numId w:val="14"/>
      </w:numPr>
      <w:spacing w:after="0"/>
      <w:outlineLvl w:val="3"/>
    </w:pPr>
    <w:rPr>
      <w:rFonts w:ascii="Tahoma" w:eastAsia="Times New Roman" w:hAnsi="Tahoma" w:cs="Times New Roman"/>
      <w:b/>
      <w:bCs/>
      <w:iCs/>
    </w:rPr>
  </w:style>
  <w:style w:type="paragraph" w:styleId="Heading5">
    <w:name w:val="heading 5"/>
    <w:next w:val="Normal"/>
    <w:link w:val="Heading5Char"/>
    <w:uiPriority w:val="9"/>
    <w:semiHidden/>
    <w:unhideWhenUsed/>
    <w:rsid w:val="00BB1C95"/>
    <w:pPr>
      <w:keepNext/>
      <w:keepLines/>
      <w:numPr>
        <w:ilvl w:val="4"/>
        <w:numId w:val="18"/>
      </w:numPr>
      <w:spacing w:before="200" w:after="200" w:line="276" w:lineRule="auto"/>
      <w:outlineLvl w:val="4"/>
    </w:pPr>
    <w:rPr>
      <w:rFonts w:ascii="Tahoma" w:eastAsia="Times New Roman" w:hAnsi="Tahoma" w:cs="Times New Roman"/>
      <w:b/>
      <w:color w:val="000000"/>
      <w:sz w:val="22"/>
      <w:szCs w:val="22"/>
      <w:lang w:eastAsia="en-US"/>
    </w:rPr>
  </w:style>
  <w:style w:type="paragraph" w:styleId="Heading6">
    <w:name w:val="heading 6"/>
    <w:next w:val="Normal"/>
    <w:link w:val="Heading6Char"/>
    <w:uiPriority w:val="9"/>
    <w:semiHidden/>
    <w:unhideWhenUsed/>
    <w:rsid w:val="000B6963"/>
    <w:pPr>
      <w:keepNext/>
      <w:keepLines/>
      <w:numPr>
        <w:ilvl w:val="5"/>
        <w:numId w:val="18"/>
      </w:numPr>
      <w:spacing w:before="200" w:after="200" w:line="276" w:lineRule="auto"/>
      <w:outlineLvl w:val="5"/>
    </w:pPr>
    <w:rPr>
      <w:rFonts w:ascii="Tahoma" w:eastAsia="Times New Roman" w:hAnsi="Tahoma" w:cs="Times New Roman"/>
      <w:b/>
      <w:i/>
      <w:iCs/>
      <w:color w:val="262626"/>
      <w:sz w:val="22"/>
      <w:szCs w:val="22"/>
      <w:lang w:eastAsia="en-US"/>
    </w:rPr>
  </w:style>
  <w:style w:type="paragraph" w:styleId="Heading7">
    <w:name w:val="heading 7"/>
    <w:next w:val="Normal"/>
    <w:link w:val="Heading7Char"/>
    <w:uiPriority w:val="9"/>
    <w:semiHidden/>
    <w:unhideWhenUsed/>
    <w:rsid w:val="000B6963"/>
    <w:pPr>
      <w:keepNext/>
      <w:keepLines/>
      <w:numPr>
        <w:ilvl w:val="6"/>
        <w:numId w:val="18"/>
      </w:numPr>
      <w:spacing w:before="200" w:after="200" w:line="276" w:lineRule="auto"/>
      <w:outlineLvl w:val="6"/>
    </w:pPr>
    <w:rPr>
      <w:rFonts w:ascii="Tahoma" w:eastAsia="Times New Roman" w:hAnsi="Tahoma" w:cs="Times New Roman"/>
      <w:b/>
      <w:iCs/>
      <w:color w:val="595959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6963"/>
    <w:pPr>
      <w:keepNext/>
      <w:keepLines/>
      <w:numPr>
        <w:ilvl w:val="7"/>
        <w:numId w:val="18"/>
      </w:numPr>
      <w:spacing w:before="200" w:after="0"/>
      <w:outlineLvl w:val="7"/>
    </w:pPr>
    <w:rPr>
      <w:rFonts w:ascii="Tahoma" w:eastAsia="Times New Roman" w:hAnsi="Tahoma" w:cs="Times New Roman"/>
      <w:i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6963"/>
    <w:pPr>
      <w:keepNext/>
      <w:keepLines/>
      <w:numPr>
        <w:ilvl w:val="8"/>
        <w:numId w:val="18"/>
      </w:numPr>
      <w:spacing w:before="200" w:after="0"/>
      <w:outlineLvl w:val="8"/>
    </w:pPr>
    <w:rPr>
      <w:rFonts w:ascii="Tahoma" w:eastAsia="Times New Roman" w:hAnsi="Tahoma" w:cs="Times New Roman"/>
      <w:i/>
      <w:iCs/>
      <w:color w:val="5959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qFormat/>
    <w:rsid w:val="00334467"/>
    <w:pPr>
      <w:numPr>
        <w:numId w:val="19"/>
      </w:numPr>
      <w:spacing w:before="240" w:after="240" w:line="276" w:lineRule="auto"/>
      <w:contextualSpacing/>
    </w:pPr>
    <w:rPr>
      <w:rFonts w:eastAsia="Times New Roman" w:cs="Times New Roman"/>
      <w:sz w:val="22"/>
      <w:szCs w:val="24"/>
    </w:rPr>
  </w:style>
  <w:style w:type="paragraph" w:styleId="Header">
    <w:name w:val="header"/>
    <w:link w:val="HeaderChar"/>
    <w:uiPriority w:val="99"/>
    <w:unhideWhenUsed/>
    <w:qFormat/>
    <w:rsid w:val="00334467"/>
    <w:pPr>
      <w:tabs>
        <w:tab w:val="center" w:pos="4819"/>
        <w:tab w:val="right" w:pos="9638"/>
      </w:tabs>
    </w:pPr>
    <w:rPr>
      <w:rFonts w:ascii="Tahoma" w:hAnsi="Tahoma"/>
      <w:szCs w:val="22"/>
    </w:rPr>
  </w:style>
  <w:style w:type="character" w:customStyle="1" w:styleId="HeaderChar">
    <w:name w:val="Header Char"/>
    <w:link w:val="Header"/>
    <w:uiPriority w:val="99"/>
    <w:rsid w:val="00334467"/>
    <w:rPr>
      <w:rFonts w:ascii="Tahoma" w:hAnsi="Tahoma"/>
      <w:sz w:val="20"/>
    </w:rPr>
  </w:style>
  <w:style w:type="paragraph" w:styleId="Footer">
    <w:name w:val="footer"/>
    <w:basedOn w:val="Header"/>
    <w:link w:val="FooterChar"/>
    <w:uiPriority w:val="99"/>
    <w:unhideWhenUsed/>
    <w:qFormat/>
    <w:rsid w:val="00334467"/>
  </w:style>
  <w:style w:type="character" w:customStyle="1" w:styleId="FooterChar">
    <w:name w:val="Footer Char"/>
    <w:link w:val="Footer"/>
    <w:uiPriority w:val="99"/>
    <w:rsid w:val="00334467"/>
    <w:rPr>
      <w:rFonts w:ascii="Tahoma" w:hAnsi="Tahoma"/>
      <w:sz w:val="20"/>
    </w:rPr>
  </w:style>
  <w:style w:type="paragraph" w:styleId="NoSpacing">
    <w:name w:val="No Spacing"/>
    <w:uiPriority w:val="1"/>
    <w:qFormat/>
    <w:rsid w:val="00334467"/>
    <w:pPr>
      <w:spacing w:line="276" w:lineRule="auto"/>
    </w:pPr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334467"/>
    <w:rPr>
      <w:rFonts w:ascii="Tahoma" w:eastAsia="Times New Roman" w:hAnsi="Tahoma" w:cs="Tahoma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334467"/>
    <w:rPr>
      <w:rFonts w:ascii="Tahoma" w:eastAsia="Times New Roman" w:hAnsi="Tahoma" w:cs="Tahoma"/>
      <w:b/>
      <w:bCs/>
      <w:sz w:val="28"/>
      <w:szCs w:val="26"/>
    </w:rPr>
  </w:style>
  <w:style w:type="character" w:customStyle="1" w:styleId="Heading3Char">
    <w:name w:val="Heading 3 Char"/>
    <w:link w:val="Heading3"/>
    <w:uiPriority w:val="9"/>
    <w:rsid w:val="00334467"/>
    <w:rPr>
      <w:rFonts w:ascii="Tahoma" w:eastAsia="Times New Roman" w:hAnsi="Tahoma" w:cs="Times New Roman"/>
      <w:b/>
      <w:bCs/>
      <w:sz w:val="24"/>
    </w:rPr>
  </w:style>
  <w:style w:type="character" w:customStyle="1" w:styleId="Heading4Char">
    <w:name w:val="Heading 4 Char"/>
    <w:link w:val="Heading4"/>
    <w:uiPriority w:val="9"/>
    <w:semiHidden/>
    <w:rsid w:val="00334467"/>
    <w:rPr>
      <w:rFonts w:ascii="Tahoma" w:eastAsia="Times New Roman" w:hAnsi="Tahoma" w:cs="Times New Roman"/>
      <w:b/>
      <w:bCs/>
      <w:iCs/>
    </w:rPr>
  </w:style>
  <w:style w:type="paragraph" w:styleId="Subtitle">
    <w:name w:val="Subtitle"/>
    <w:next w:val="Normal"/>
    <w:link w:val="SubtitleChar"/>
    <w:uiPriority w:val="11"/>
    <w:qFormat/>
    <w:rsid w:val="00334467"/>
    <w:pPr>
      <w:numPr>
        <w:ilvl w:val="1"/>
      </w:numPr>
      <w:spacing w:before="240" w:line="276" w:lineRule="auto"/>
    </w:pPr>
    <w:rPr>
      <w:rFonts w:ascii="Tahoma" w:eastAsia="Times New Roman" w:hAnsi="Tahoma" w:cs="Tahoma"/>
      <w:iCs/>
      <w:sz w:val="24"/>
      <w:szCs w:val="24"/>
      <w:u w:val="single"/>
    </w:rPr>
  </w:style>
  <w:style w:type="character" w:customStyle="1" w:styleId="SubtitleChar">
    <w:name w:val="Subtitle Char"/>
    <w:link w:val="Subtitle"/>
    <w:uiPriority w:val="11"/>
    <w:rsid w:val="00334467"/>
    <w:rPr>
      <w:rFonts w:ascii="Tahoma" w:eastAsia="Times New Roman" w:hAnsi="Tahoma" w:cs="Tahoma"/>
      <w:iCs/>
      <w:sz w:val="24"/>
      <w:szCs w:val="24"/>
      <w:u w:val="single"/>
    </w:rPr>
  </w:style>
  <w:style w:type="character" w:styleId="SubtleEmphasis">
    <w:name w:val="Subtle Emphasis"/>
    <w:uiPriority w:val="19"/>
    <w:rsid w:val="00086EDC"/>
    <w:rPr>
      <w:i/>
      <w:iCs/>
      <w:color w:val="404040"/>
    </w:rPr>
  </w:style>
  <w:style w:type="character" w:styleId="Emphasis">
    <w:name w:val="Emphasis"/>
    <w:uiPriority w:val="20"/>
    <w:rsid w:val="00086EDC"/>
    <w:rPr>
      <w:b/>
      <w:iCs/>
    </w:rPr>
  </w:style>
  <w:style w:type="character" w:styleId="IntenseEmphasis">
    <w:name w:val="Intense Emphasis"/>
    <w:uiPriority w:val="21"/>
    <w:rsid w:val="00086EDC"/>
    <w:rPr>
      <w:b/>
      <w:bCs/>
      <w:iCs/>
      <w:color w:val="EC008C"/>
    </w:rPr>
  </w:style>
  <w:style w:type="character" w:styleId="Strong">
    <w:name w:val="Strong"/>
    <w:uiPriority w:val="22"/>
    <w:rsid w:val="00086ED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4467"/>
    <w:pPr>
      <w:ind w:left="1134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3446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rsid w:val="00086EDC"/>
    <w:pPr>
      <w:pBdr>
        <w:bottom w:val="single" w:sz="4" w:space="4" w:color="EC008C"/>
      </w:pBdr>
      <w:ind w:left="1134"/>
    </w:pPr>
    <w:rPr>
      <w:bCs/>
      <w:i/>
      <w:iCs/>
      <w:color w:val="EC008C"/>
    </w:rPr>
  </w:style>
  <w:style w:type="character" w:customStyle="1" w:styleId="IntenseQuoteChar">
    <w:name w:val="Intense Quote Char"/>
    <w:link w:val="IntenseQuote"/>
    <w:uiPriority w:val="30"/>
    <w:rsid w:val="00086EDC"/>
    <w:rPr>
      <w:bCs/>
      <w:i/>
      <w:iCs/>
      <w:color w:val="EC008C"/>
    </w:rPr>
  </w:style>
  <w:style w:type="character" w:styleId="SubtleReference">
    <w:name w:val="Subtle Reference"/>
    <w:uiPriority w:val="31"/>
    <w:rsid w:val="00086EDC"/>
    <w:rPr>
      <w:smallCaps/>
      <w:color w:val="EC008C"/>
      <w:u w:val="single"/>
    </w:rPr>
  </w:style>
  <w:style w:type="character" w:styleId="IntenseReference">
    <w:name w:val="Intense Reference"/>
    <w:uiPriority w:val="32"/>
    <w:rsid w:val="00086EDC"/>
    <w:rPr>
      <w:b/>
      <w:bCs/>
      <w:smallCaps/>
      <w:color w:val="EC008C"/>
      <w:spacing w:val="5"/>
      <w:u w:val="single"/>
    </w:rPr>
  </w:style>
  <w:style w:type="character" w:styleId="BookTitle">
    <w:name w:val="Book Title"/>
    <w:uiPriority w:val="33"/>
    <w:rsid w:val="00086EDC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272F0F"/>
    <w:rPr>
      <w:color w:val="760046"/>
      <w:u w:val="single"/>
    </w:rPr>
  </w:style>
  <w:style w:type="character" w:styleId="Hyperlink">
    <w:name w:val="Hyperlink"/>
    <w:uiPriority w:val="99"/>
    <w:unhideWhenUsed/>
    <w:rsid w:val="00272F0F"/>
    <w:rPr>
      <w:color w:val="EC008C"/>
      <w:u w:val="single"/>
    </w:rPr>
  </w:style>
  <w:style w:type="paragraph" w:styleId="TOC1">
    <w:name w:val="toc 1"/>
    <w:next w:val="Normal"/>
    <w:uiPriority w:val="39"/>
    <w:unhideWhenUsed/>
    <w:qFormat/>
    <w:rsid w:val="00334467"/>
    <w:pPr>
      <w:spacing w:after="100" w:line="276" w:lineRule="auto"/>
    </w:pPr>
    <w:rPr>
      <w:sz w:val="22"/>
      <w:szCs w:val="22"/>
    </w:rPr>
  </w:style>
  <w:style w:type="paragraph" w:styleId="TOC2">
    <w:name w:val="toc 2"/>
    <w:next w:val="Normal"/>
    <w:uiPriority w:val="39"/>
    <w:unhideWhenUsed/>
    <w:qFormat/>
    <w:rsid w:val="00334467"/>
    <w:pPr>
      <w:spacing w:after="100" w:line="276" w:lineRule="auto"/>
      <w:ind w:left="284"/>
    </w:pPr>
    <w:rPr>
      <w:sz w:val="22"/>
      <w:szCs w:val="22"/>
    </w:rPr>
  </w:style>
  <w:style w:type="paragraph" w:styleId="TOC3">
    <w:name w:val="toc 3"/>
    <w:next w:val="Normal"/>
    <w:uiPriority w:val="39"/>
    <w:unhideWhenUsed/>
    <w:qFormat/>
    <w:rsid w:val="00334467"/>
    <w:pPr>
      <w:spacing w:after="100" w:line="276" w:lineRule="auto"/>
      <w:ind w:left="567"/>
    </w:pPr>
    <w:rPr>
      <w:sz w:val="22"/>
      <w:szCs w:val="22"/>
    </w:rPr>
  </w:style>
  <w:style w:type="paragraph" w:styleId="TOC4">
    <w:name w:val="toc 4"/>
    <w:basedOn w:val="Normal"/>
    <w:next w:val="Normal"/>
    <w:uiPriority w:val="39"/>
    <w:semiHidden/>
    <w:unhideWhenUsed/>
    <w:qFormat/>
    <w:rsid w:val="00334467"/>
    <w:pPr>
      <w:spacing w:before="0" w:after="100"/>
      <w:ind w:left="85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2F0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72F0F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272F0F"/>
    <w:rPr>
      <w:vertAlign w:val="superscrip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72F0F"/>
    <w:pPr>
      <w:spacing w:before="0" w:after="0"/>
      <w:jc w:val="center"/>
    </w:pPr>
    <w:rPr>
      <w:i/>
    </w:rPr>
  </w:style>
  <w:style w:type="character" w:customStyle="1" w:styleId="SignatureChar">
    <w:name w:val="Signature Char"/>
    <w:link w:val="Signature"/>
    <w:uiPriority w:val="99"/>
    <w:semiHidden/>
    <w:rsid w:val="00272F0F"/>
    <w:rPr>
      <w:i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2F0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72F0F"/>
    <w:rPr>
      <w:rFonts w:ascii="Tahoma" w:hAnsi="Tahoma" w:cs="Tahoma"/>
      <w:sz w:val="16"/>
      <w:szCs w:val="16"/>
    </w:rPr>
  </w:style>
  <w:style w:type="paragraph" w:styleId="TOC5">
    <w:name w:val="toc 5"/>
    <w:next w:val="Normal"/>
    <w:uiPriority w:val="39"/>
    <w:semiHidden/>
    <w:unhideWhenUsed/>
    <w:rsid w:val="00272F0F"/>
    <w:pPr>
      <w:spacing w:after="100" w:line="276" w:lineRule="auto"/>
      <w:ind w:left="1134"/>
    </w:pPr>
    <w:rPr>
      <w:sz w:val="22"/>
      <w:szCs w:val="22"/>
      <w:lang w:eastAsia="en-US"/>
    </w:rPr>
  </w:style>
  <w:style w:type="paragraph" w:styleId="TOC6">
    <w:name w:val="toc 6"/>
    <w:basedOn w:val="Normal"/>
    <w:next w:val="Normal"/>
    <w:uiPriority w:val="39"/>
    <w:semiHidden/>
    <w:unhideWhenUsed/>
    <w:rsid w:val="00272F0F"/>
    <w:pPr>
      <w:spacing w:before="0" w:after="100"/>
      <w:ind w:left="1418"/>
    </w:pPr>
  </w:style>
  <w:style w:type="paragraph" w:styleId="TOC7">
    <w:name w:val="toc 7"/>
    <w:next w:val="Normal"/>
    <w:uiPriority w:val="39"/>
    <w:semiHidden/>
    <w:unhideWhenUsed/>
    <w:rsid w:val="00272F0F"/>
    <w:pPr>
      <w:spacing w:after="100" w:line="276" w:lineRule="auto"/>
      <w:ind w:left="1701"/>
    </w:pPr>
    <w:rPr>
      <w:sz w:val="22"/>
      <w:szCs w:val="22"/>
      <w:lang w:eastAsia="en-US"/>
    </w:rPr>
  </w:style>
  <w:style w:type="paragraph" w:styleId="TOC8">
    <w:name w:val="toc 8"/>
    <w:next w:val="Normal"/>
    <w:uiPriority w:val="39"/>
    <w:semiHidden/>
    <w:unhideWhenUsed/>
    <w:rsid w:val="00272F0F"/>
    <w:pPr>
      <w:spacing w:after="100" w:line="276" w:lineRule="auto"/>
      <w:ind w:left="1985"/>
    </w:pPr>
    <w:rPr>
      <w:sz w:val="22"/>
      <w:szCs w:val="22"/>
      <w:lang w:eastAsia="en-US"/>
    </w:rPr>
  </w:style>
  <w:style w:type="paragraph" w:styleId="TOC9">
    <w:name w:val="toc 9"/>
    <w:next w:val="Normal"/>
    <w:uiPriority w:val="39"/>
    <w:semiHidden/>
    <w:unhideWhenUsed/>
    <w:rsid w:val="00272F0F"/>
    <w:pPr>
      <w:spacing w:after="100" w:line="276" w:lineRule="auto"/>
      <w:ind w:left="2268"/>
    </w:pPr>
    <w:rPr>
      <w:sz w:val="22"/>
      <w:szCs w:val="22"/>
      <w:lang w:eastAsia="en-US"/>
    </w:rPr>
  </w:style>
  <w:style w:type="paragraph" w:styleId="TOCHeading">
    <w:name w:val="TOC Heading"/>
    <w:basedOn w:val="Normal"/>
    <w:next w:val="Normal"/>
    <w:uiPriority w:val="39"/>
    <w:unhideWhenUsed/>
    <w:qFormat/>
    <w:rsid w:val="00334467"/>
    <w:pPr>
      <w:spacing w:before="0"/>
    </w:pPr>
    <w:rPr>
      <w:rFonts w:ascii="Tahoma" w:hAnsi="Tahoma" w:cs="Times New Roman"/>
      <w:b/>
      <w:sz w:val="32"/>
    </w:rPr>
  </w:style>
  <w:style w:type="paragraph" w:styleId="MessageHeader">
    <w:name w:val="Message Header"/>
    <w:link w:val="MessageHeaderChar"/>
    <w:uiPriority w:val="99"/>
    <w:semiHidden/>
    <w:unhideWhenUsed/>
    <w:rsid w:val="00272F0F"/>
    <w:pPr>
      <w:shd w:val="clear" w:color="auto" w:fill="EC008C"/>
      <w:spacing w:before="120" w:after="120" w:line="276" w:lineRule="auto"/>
    </w:pPr>
    <w:rPr>
      <w:rFonts w:ascii="Tahoma" w:eastAsia="Times New Roman" w:hAnsi="Tahoma" w:cs="Times New Roman"/>
      <w:b/>
      <w:color w:val="FFFFFF"/>
      <w:sz w:val="28"/>
      <w:szCs w:val="24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rsid w:val="00272F0F"/>
    <w:rPr>
      <w:rFonts w:ascii="Tahoma" w:eastAsia="Times New Roman" w:hAnsi="Tahoma" w:cs="Times New Roman"/>
      <w:b/>
      <w:color w:val="FFFFFF"/>
      <w:sz w:val="28"/>
      <w:szCs w:val="24"/>
      <w:shd w:val="clear" w:color="auto" w:fill="EC008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C95"/>
    <w:rPr>
      <w:rFonts w:ascii="Tahoma" w:hAnsi="Tahoma" w:cs="Tahoma"/>
      <w:i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1C95"/>
    <w:rPr>
      <w:rFonts w:ascii="Tahoma" w:hAnsi="Tahoma" w:cs="Tahoma"/>
      <w:i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A43587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43587"/>
    <w:pPr>
      <w:spacing w:before="0" w:after="0"/>
    </w:pPr>
    <w:rPr>
      <w:i/>
    </w:rPr>
  </w:style>
  <w:style w:type="character" w:customStyle="1" w:styleId="E-mailSignatureChar">
    <w:name w:val="E-mail Signature Char"/>
    <w:link w:val="E-mailSignature"/>
    <w:uiPriority w:val="99"/>
    <w:semiHidden/>
    <w:rsid w:val="00A43587"/>
    <w:rPr>
      <w:i/>
    </w:rPr>
  </w:style>
  <w:style w:type="paragraph" w:styleId="NormalIndent">
    <w:name w:val="Normal Indent"/>
    <w:basedOn w:val="Normal"/>
    <w:uiPriority w:val="99"/>
    <w:semiHidden/>
    <w:unhideWhenUsed/>
    <w:rsid w:val="00A43587"/>
    <w:pPr>
      <w:ind w:left="1134"/>
    </w:pPr>
  </w:style>
  <w:style w:type="paragraph" w:styleId="PlainText">
    <w:name w:val="Plain Text"/>
    <w:link w:val="PlainTextChar"/>
    <w:uiPriority w:val="99"/>
    <w:semiHidden/>
    <w:unhideWhenUsed/>
    <w:rsid w:val="00A43587"/>
    <w:pPr>
      <w:spacing w:after="200" w:line="276" w:lineRule="auto"/>
    </w:pPr>
    <w:rPr>
      <w:rFonts w:cs="Consolas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A43587"/>
    <w:rPr>
      <w:rFonts w:cs="Consolas"/>
      <w:szCs w:val="21"/>
    </w:rPr>
  </w:style>
  <w:style w:type="paragraph" w:styleId="BodyTextIndent">
    <w:name w:val="Body Text Indent"/>
    <w:basedOn w:val="Normal"/>
    <w:link w:val="BodyTextIndentChar"/>
    <w:uiPriority w:val="99"/>
    <w:unhideWhenUsed/>
    <w:rsid w:val="00BB1C95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B1C9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B1C95"/>
    <w:pPr>
      <w:ind w:left="567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C9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C95"/>
    <w:pPr>
      <w:ind w:left="1134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BB1C95"/>
    <w:rPr>
      <w:szCs w:val="16"/>
    </w:rPr>
  </w:style>
  <w:style w:type="character" w:customStyle="1" w:styleId="Heading5Char">
    <w:name w:val="Heading 5 Char"/>
    <w:link w:val="Heading5"/>
    <w:uiPriority w:val="9"/>
    <w:semiHidden/>
    <w:rsid w:val="00BB1C95"/>
    <w:rPr>
      <w:rFonts w:ascii="Tahoma" w:eastAsia="Times New Roman" w:hAnsi="Tahoma" w:cs="Times New Roman"/>
      <w:b/>
      <w:color w:val="000000"/>
      <w:lang w:eastAsia="en-US"/>
    </w:rPr>
  </w:style>
  <w:style w:type="character" w:customStyle="1" w:styleId="Heading6Char">
    <w:name w:val="Heading 6 Char"/>
    <w:link w:val="Heading6"/>
    <w:uiPriority w:val="9"/>
    <w:semiHidden/>
    <w:rsid w:val="000B6963"/>
    <w:rPr>
      <w:rFonts w:ascii="Tahoma" w:eastAsia="Times New Roman" w:hAnsi="Tahoma" w:cs="Times New Roman"/>
      <w:b/>
      <w:i/>
      <w:iCs/>
      <w:color w:val="262626"/>
      <w:lang w:eastAsia="en-US"/>
    </w:rPr>
  </w:style>
  <w:style w:type="character" w:customStyle="1" w:styleId="Heading7Char">
    <w:name w:val="Heading 7 Char"/>
    <w:link w:val="Heading7"/>
    <w:uiPriority w:val="9"/>
    <w:semiHidden/>
    <w:rsid w:val="000B6963"/>
    <w:rPr>
      <w:rFonts w:ascii="Tahoma" w:eastAsia="Times New Roman" w:hAnsi="Tahoma" w:cs="Times New Roman"/>
      <w:b/>
      <w:iCs/>
      <w:color w:val="595959"/>
      <w:lang w:eastAsia="en-US"/>
    </w:rPr>
  </w:style>
  <w:style w:type="character" w:customStyle="1" w:styleId="Heading8Char">
    <w:name w:val="Heading 8 Char"/>
    <w:link w:val="Heading8"/>
    <w:uiPriority w:val="9"/>
    <w:semiHidden/>
    <w:rsid w:val="000B6963"/>
    <w:rPr>
      <w:rFonts w:ascii="Tahoma" w:eastAsia="Times New Roman" w:hAnsi="Tahoma" w:cs="Times New Roman"/>
      <w:i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B6963"/>
    <w:rPr>
      <w:rFonts w:ascii="Tahoma" w:eastAsia="Times New Roman" w:hAnsi="Tahoma" w:cs="Times New Roman"/>
      <w:i/>
      <w:iCs/>
      <w:color w:val="595959"/>
      <w:sz w:val="20"/>
      <w:szCs w:val="20"/>
    </w:rPr>
  </w:style>
  <w:style w:type="paragraph" w:styleId="ListNumber">
    <w:name w:val="List Number"/>
    <w:uiPriority w:val="99"/>
    <w:unhideWhenUsed/>
    <w:rsid w:val="000B6963"/>
    <w:pPr>
      <w:numPr>
        <w:numId w:val="13"/>
      </w:numPr>
      <w:spacing w:before="240" w:after="240" w:line="276" w:lineRule="auto"/>
      <w:contextualSpacing/>
    </w:pPr>
    <w:rPr>
      <w:sz w:val="22"/>
      <w:szCs w:val="22"/>
      <w:lang w:eastAsia="en-US"/>
    </w:rPr>
  </w:style>
  <w:style w:type="paragraph" w:styleId="ListNumber2">
    <w:name w:val="List Number 2"/>
    <w:uiPriority w:val="99"/>
    <w:unhideWhenUsed/>
    <w:rsid w:val="000B6963"/>
    <w:pPr>
      <w:numPr>
        <w:numId w:val="9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Number3">
    <w:name w:val="List Number 3"/>
    <w:uiPriority w:val="99"/>
    <w:unhideWhenUsed/>
    <w:rsid w:val="000B6963"/>
    <w:pPr>
      <w:numPr>
        <w:numId w:val="10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Number4">
    <w:name w:val="List Number 4"/>
    <w:basedOn w:val="Normal"/>
    <w:uiPriority w:val="99"/>
    <w:unhideWhenUsed/>
    <w:rsid w:val="000B6963"/>
    <w:pPr>
      <w:numPr>
        <w:numId w:val="11"/>
      </w:numPr>
      <w:ind w:left="1491" w:hanging="357"/>
      <w:contextualSpacing/>
    </w:pPr>
  </w:style>
  <w:style w:type="paragraph" w:styleId="ListNumber5">
    <w:name w:val="List Number 5"/>
    <w:uiPriority w:val="99"/>
    <w:semiHidden/>
    <w:unhideWhenUsed/>
    <w:rsid w:val="000B6963"/>
    <w:pPr>
      <w:numPr>
        <w:numId w:val="12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6963"/>
    <w:rPr>
      <w:rFonts w:cs="Times New Roman"/>
      <w:szCs w:val="24"/>
    </w:rPr>
  </w:style>
  <w:style w:type="paragraph" w:styleId="ListBullet">
    <w:name w:val="List Bullet"/>
    <w:uiPriority w:val="99"/>
    <w:semiHidden/>
    <w:unhideWhenUsed/>
    <w:rsid w:val="0037195A"/>
    <w:pPr>
      <w:numPr>
        <w:numId w:val="3"/>
      </w:numPr>
      <w:spacing w:before="240" w:after="240" w:line="276" w:lineRule="auto"/>
      <w:ind w:left="357" w:hanging="357"/>
      <w:contextualSpacing/>
    </w:pPr>
    <w:rPr>
      <w:sz w:val="22"/>
      <w:szCs w:val="22"/>
      <w:lang w:eastAsia="en-US"/>
    </w:rPr>
  </w:style>
  <w:style w:type="paragraph" w:styleId="ListBullet2">
    <w:name w:val="List Bullet 2"/>
    <w:uiPriority w:val="99"/>
    <w:semiHidden/>
    <w:unhideWhenUsed/>
    <w:rsid w:val="0037195A"/>
    <w:pPr>
      <w:numPr>
        <w:numId w:val="4"/>
      </w:numPr>
      <w:spacing w:before="240" w:after="240" w:line="276" w:lineRule="auto"/>
      <w:ind w:left="924" w:hanging="357"/>
      <w:contextualSpacing/>
    </w:pPr>
    <w:rPr>
      <w:sz w:val="22"/>
      <w:szCs w:val="22"/>
      <w:lang w:eastAsia="en-US"/>
    </w:rPr>
  </w:style>
  <w:style w:type="paragraph" w:styleId="ListBullet3">
    <w:name w:val="List Bullet 3"/>
    <w:uiPriority w:val="99"/>
    <w:semiHidden/>
    <w:unhideWhenUsed/>
    <w:rsid w:val="0037195A"/>
    <w:pPr>
      <w:numPr>
        <w:numId w:val="5"/>
      </w:numPr>
      <w:spacing w:before="240" w:after="240" w:line="276" w:lineRule="auto"/>
      <w:ind w:left="1208" w:hanging="357"/>
      <w:contextualSpacing/>
    </w:pPr>
    <w:rPr>
      <w:sz w:val="22"/>
      <w:szCs w:val="22"/>
      <w:lang w:eastAsia="en-US"/>
    </w:rPr>
  </w:style>
  <w:style w:type="paragraph" w:styleId="ListBullet4">
    <w:name w:val="List Bullet 4"/>
    <w:uiPriority w:val="99"/>
    <w:semiHidden/>
    <w:unhideWhenUsed/>
    <w:rsid w:val="0037195A"/>
    <w:pPr>
      <w:numPr>
        <w:numId w:val="6"/>
      </w:numPr>
      <w:spacing w:before="240" w:after="240" w:line="276" w:lineRule="auto"/>
      <w:ind w:left="1491" w:hanging="357"/>
      <w:contextualSpacing/>
    </w:pPr>
    <w:rPr>
      <w:sz w:val="22"/>
      <w:szCs w:val="22"/>
      <w:lang w:eastAsia="en-US"/>
    </w:rPr>
  </w:style>
  <w:style w:type="paragraph" w:styleId="ListBullet5">
    <w:name w:val="List Bullet 5"/>
    <w:uiPriority w:val="99"/>
    <w:semiHidden/>
    <w:unhideWhenUsed/>
    <w:rsid w:val="0037195A"/>
    <w:pPr>
      <w:numPr>
        <w:numId w:val="7"/>
      </w:numPr>
      <w:spacing w:before="240" w:after="240" w:line="276" w:lineRule="auto"/>
      <w:ind w:left="1775" w:hanging="357"/>
      <w:contextualSpacing/>
    </w:pPr>
    <w:rPr>
      <w:sz w:val="22"/>
      <w:szCs w:val="22"/>
      <w:lang w:eastAsia="en-US"/>
    </w:rPr>
  </w:style>
  <w:style w:type="paragraph" w:styleId="MacroText">
    <w:name w:val="macro"/>
    <w:link w:val="MacroTextChar"/>
    <w:uiPriority w:val="99"/>
    <w:semiHidden/>
    <w:unhideWhenUsed/>
    <w:rsid w:val="003719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 w:after="200" w:line="276" w:lineRule="auto"/>
    </w:pPr>
    <w:rPr>
      <w:rFonts w:ascii="Consolas" w:hAnsi="Consolas" w:cs="Consolas"/>
      <w:sz w:val="22"/>
      <w:szCs w:val="22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37195A"/>
    <w:rPr>
      <w:rFonts w:ascii="Consolas" w:hAnsi="Consolas" w:cs="Consolas"/>
      <w:sz w:val="20"/>
      <w:szCs w:val="20"/>
    </w:rPr>
  </w:style>
  <w:style w:type="paragraph" w:styleId="Bibliography">
    <w:name w:val="Bibliography"/>
    <w:next w:val="Normal"/>
    <w:uiPriority w:val="37"/>
    <w:semiHidden/>
    <w:unhideWhenUsed/>
    <w:rsid w:val="0037195A"/>
    <w:pPr>
      <w:spacing w:after="200" w:line="276" w:lineRule="auto"/>
    </w:pPr>
    <w:rPr>
      <w:sz w:val="22"/>
      <w:szCs w:val="22"/>
      <w:lang w:eastAsia="en-US"/>
    </w:rPr>
  </w:style>
  <w:style w:type="paragraph" w:styleId="TOAHeading">
    <w:name w:val="toa heading"/>
    <w:basedOn w:val="Heading1"/>
    <w:next w:val="Normal"/>
    <w:uiPriority w:val="99"/>
    <w:semiHidden/>
    <w:unhideWhenUsed/>
    <w:rsid w:val="0037195A"/>
    <w:pPr>
      <w:spacing w:after="120"/>
    </w:pPr>
    <w:rPr>
      <w:rFonts w:cs="Times New Roman"/>
      <w:bCs w:val="0"/>
      <w:sz w:val="28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7195A"/>
    <w:pPr>
      <w:spacing w:after="0"/>
      <w:ind w:left="221" w:hanging="221"/>
    </w:pPr>
  </w:style>
  <w:style w:type="paragraph" w:styleId="List">
    <w:name w:val="List"/>
    <w:uiPriority w:val="99"/>
    <w:semiHidden/>
    <w:unhideWhenUsed/>
    <w:rsid w:val="0037195A"/>
    <w:pPr>
      <w:spacing w:before="240" w:after="240" w:line="276" w:lineRule="auto"/>
      <w:ind w:left="284" w:hanging="284"/>
      <w:contextualSpacing/>
    </w:pPr>
    <w:rPr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unhideWhenUsed/>
    <w:rsid w:val="0037195A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7195A"/>
  </w:style>
  <w:style w:type="character" w:customStyle="1" w:styleId="BodyTextChar">
    <w:name w:val="Body Text Char"/>
    <w:basedOn w:val="DefaultParagraphFont"/>
    <w:link w:val="BodyText"/>
    <w:uiPriority w:val="99"/>
    <w:semiHidden/>
    <w:rsid w:val="0037195A"/>
  </w:style>
  <w:style w:type="paragraph" w:styleId="BodyText2">
    <w:name w:val="Body Text 2"/>
    <w:basedOn w:val="Normal"/>
    <w:link w:val="BodyText2Char"/>
    <w:uiPriority w:val="99"/>
    <w:semiHidden/>
    <w:unhideWhenUsed/>
    <w:rsid w:val="0037195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195A"/>
  </w:style>
  <w:style w:type="paragraph" w:styleId="BodyText3">
    <w:name w:val="Body Text 3"/>
    <w:basedOn w:val="Normal"/>
    <w:link w:val="BodyText3Char"/>
    <w:uiPriority w:val="99"/>
    <w:semiHidden/>
    <w:unhideWhenUsed/>
    <w:rsid w:val="0037195A"/>
    <w:pPr>
      <w:spacing w:line="360" w:lineRule="auto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719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7195A"/>
    <w:pPr>
      <w:ind w:firstLine="357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195A"/>
  </w:style>
  <w:style w:type="paragraph" w:styleId="TableofFigures">
    <w:name w:val="table of figures"/>
    <w:basedOn w:val="Normal"/>
    <w:next w:val="Normal"/>
    <w:uiPriority w:val="99"/>
    <w:semiHidden/>
    <w:unhideWhenUsed/>
    <w:rsid w:val="0037195A"/>
  </w:style>
  <w:style w:type="paragraph" w:styleId="Caption">
    <w:name w:val="caption"/>
    <w:next w:val="Normal"/>
    <w:uiPriority w:val="35"/>
    <w:semiHidden/>
    <w:unhideWhenUsed/>
    <w:rsid w:val="0037195A"/>
    <w:pPr>
      <w:spacing w:before="120" w:after="240" w:line="276" w:lineRule="auto"/>
    </w:pPr>
    <w:rPr>
      <w:b/>
      <w:bCs/>
      <w:sz w:val="18"/>
      <w:szCs w:val="18"/>
      <w:lang w:eastAsia="en-US"/>
    </w:rPr>
  </w:style>
  <w:style w:type="paragraph" w:styleId="Index1">
    <w:name w:val="index 1"/>
    <w:next w:val="Normal"/>
    <w:uiPriority w:val="99"/>
    <w:semiHidden/>
    <w:unhideWhenUsed/>
    <w:rsid w:val="0037195A"/>
    <w:pPr>
      <w:spacing w:after="200" w:line="276" w:lineRule="auto"/>
      <w:ind w:left="357" w:hanging="357"/>
    </w:pPr>
    <w:rPr>
      <w:sz w:val="22"/>
      <w:szCs w:val="22"/>
      <w:lang w:eastAsia="en-US"/>
    </w:rPr>
  </w:style>
  <w:style w:type="paragraph" w:styleId="Index2">
    <w:name w:val="index 2"/>
    <w:next w:val="Normal"/>
    <w:uiPriority w:val="99"/>
    <w:semiHidden/>
    <w:unhideWhenUsed/>
    <w:rsid w:val="0037195A"/>
    <w:pPr>
      <w:spacing w:after="200" w:line="276" w:lineRule="auto"/>
      <w:ind w:left="924" w:hanging="357"/>
    </w:pPr>
    <w:rPr>
      <w:sz w:val="22"/>
      <w:szCs w:val="22"/>
      <w:lang w:eastAsia="en-US"/>
    </w:rPr>
  </w:style>
  <w:style w:type="paragraph" w:styleId="Index3">
    <w:name w:val="index 3"/>
    <w:next w:val="Normal"/>
    <w:uiPriority w:val="99"/>
    <w:semiHidden/>
    <w:unhideWhenUsed/>
    <w:rsid w:val="0037195A"/>
    <w:pPr>
      <w:spacing w:after="200" w:line="276" w:lineRule="auto"/>
      <w:ind w:left="1208" w:hanging="357"/>
    </w:pPr>
    <w:rPr>
      <w:sz w:val="22"/>
      <w:szCs w:val="22"/>
      <w:lang w:eastAsia="en-US"/>
    </w:rPr>
  </w:style>
  <w:style w:type="paragraph" w:styleId="Index4">
    <w:name w:val="index 4"/>
    <w:next w:val="Normal"/>
    <w:uiPriority w:val="99"/>
    <w:semiHidden/>
    <w:unhideWhenUsed/>
    <w:rsid w:val="0037195A"/>
    <w:pPr>
      <w:spacing w:after="200" w:line="276" w:lineRule="auto"/>
      <w:ind w:left="1491" w:hanging="357"/>
    </w:pPr>
    <w:rPr>
      <w:sz w:val="22"/>
      <w:szCs w:val="22"/>
      <w:lang w:eastAsia="en-US"/>
    </w:rPr>
  </w:style>
  <w:style w:type="paragraph" w:styleId="Index5">
    <w:name w:val="index 5"/>
    <w:next w:val="Normal"/>
    <w:uiPriority w:val="99"/>
    <w:semiHidden/>
    <w:unhideWhenUsed/>
    <w:rsid w:val="00C32F74"/>
    <w:pPr>
      <w:spacing w:after="200" w:line="276" w:lineRule="auto"/>
      <w:ind w:left="1775" w:hanging="357"/>
    </w:pPr>
    <w:rPr>
      <w:sz w:val="22"/>
      <w:szCs w:val="22"/>
      <w:lang w:eastAsia="en-US"/>
    </w:rPr>
  </w:style>
  <w:style w:type="paragraph" w:styleId="Index6">
    <w:name w:val="index 6"/>
    <w:next w:val="Normal"/>
    <w:uiPriority w:val="99"/>
    <w:semiHidden/>
    <w:unhideWhenUsed/>
    <w:rsid w:val="00C32F74"/>
    <w:pPr>
      <w:spacing w:after="200" w:line="276" w:lineRule="auto"/>
      <w:ind w:left="2058" w:hanging="357"/>
    </w:pPr>
    <w:rPr>
      <w:sz w:val="22"/>
      <w:szCs w:val="22"/>
      <w:lang w:eastAsia="en-US"/>
    </w:rPr>
  </w:style>
  <w:style w:type="paragraph" w:styleId="Index7">
    <w:name w:val="index 7"/>
    <w:next w:val="Normal"/>
    <w:uiPriority w:val="99"/>
    <w:semiHidden/>
    <w:unhideWhenUsed/>
    <w:rsid w:val="00C32F74"/>
    <w:pPr>
      <w:spacing w:after="200" w:line="276" w:lineRule="auto"/>
      <w:ind w:left="2342" w:hanging="357"/>
    </w:pPr>
    <w:rPr>
      <w:sz w:val="22"/>
      <w:szCs w:val="22"/>
      <w:lang w:eastAsia="en-US"/>
    </w:rPr>
  </w:style>
  <w:style w:type="paragraph" w:styleId="Index8">
    <w:name w:val="index 8"/>
    <w:next w:val="Normal"/>
    <w:uiPriority w:val="99"/>
    <w:semiHidden/>
    <w:unhideWhenUsed/>
    <w:rsid w:val="00C32F74"/>
    <w:pPr>
      <w:spacing w:after="200" w:line="276" w:lineRule="auto"/>
      <w:ind w:left="2625" w:hanging="357"/>
    </w:pPr>
    <w:rPr>
      <w:sz w:val="22"/>
      <w:szCs w:val="22"/>
      <w:lang w:eastAsia="en-US"/>
    </w:rPr>
  </w:style>
  <w:style w:type="paragraph" w:styleId="Index9">
    <w:name w:val="index 9"/>
    <w:next w:val="Normal"/>
    <w:uiPriority w:val="99"/>
    <w:semiHidden/>
    <w:unhideWhenUsed/>
    <w:rsid w:val="00C32F74"/>
    <w:pPr>
      <w:spacing w:after="200" w:line="276" w:lineRule="auto"/>
      <w:ind w:left="2909" w:hanging="357"/>
    </w:pPr>
    <w:rPr>
      <w:sz w:val="22"/>
      <w:szCs w:val="22"/>
      <w:lang w:eastAsia="en-US"/>
    </w:rPr>
  </w:style>
  <w:style w:type="paragraph" w:styleId="IndexHeading">
    <w:name w:val="index heading"/>
    <w:basedOn w:val="Heading2"/>
    <w:next w:val="Index1"/>
    <w:uiPriority w:val="99"/>
    <w:semiHidden/>
    <w:unhideWhenUsed/>
    <w:rsid w:val="00C32F74"/>
    <w:pPr>
      <w:spacing w:after="120"/>
    </w:pPr>
    <w:rPr>
      <w:rFonts w:cs="Times New Roman"/>
      <w:bCs w:val="0"/>
    </w:rPr>
  </w:style>
  <w:style w:type="paragraph" w:customStyle="1" w:styleId="Kansilehdenotsikko">
    <w:name w:val="Kansilehden otsikko"/>
    <w:next w:val="Kansilehdenotsikontarkenne"/>
    <w:link w:val="KansilehdenotsikkoChar"/>
    <w:qFormat/>
    <w:rsid w:val="00334467"/>
    <w:pPr>
      <w:spacing w:before="1985" w:after="240"/>
    </w:pPr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Kansilehdenotsikontarkenne">
    <w:name w:val="Kansilehden otsikon tarkenne"/>
    <w:basedOn w:val="NoSpacing"/>
    <w:link w:val="KansilehdenotsikontarkenneChar"/>
    <w:qFormat/>
    <w:rsid w:val="00334467"/>
    <w:pPr>
      <w:spacing w:before="120" w:after="120"/>
    </w:pPr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ontarkenneChar">
    <w:name w:val="Kansilehden otsikon tarkenne Char"/>
    <w:link w:val="Kansilehdenotsikontarkenne"/>
    <w:rsid w:val="00334467"/>
    <w:rPr>
      <w:rFonts w:ascii="Tahoma" w:eastAsia="Calibri" w:hAnsi="Tahoma" w:cs="Times New Roman"/>
      <w:b/>
      <w:color w:val="FFFFFF"/>
      <w:sz w:val="20"/>
      <w:szCs w:val="24"/>
    </w:rPr>
  </w:style>
  <w:style w:type="character" w:customStyle="1" w:styleId="KansilehdenotsikkoChar">
    <w:name w:val="Kansilehden otsikko Char"/>
    <w:link w:val="Kansilehdenotsikko"/>
    <w:rsid w:val="00334467"/>
    <w:rPr>
      <w:rFonts w:ascii="Tahoma" w:eastAsia="Calibri" w:hAnsi="Tahoma" w:cs="Times New Roman"/>
      <w:b/>
      <w:color w:val="FFFFFF"/>
      <w:sz w:val="96"/>
      <w:szCs w:val="56"/>
    </w:rPr>
  </w:style>
  <w:style w:type="paragraph" w:customStyle="1" w:styleId="Sisllysluettelonotsikko1">
    <w:name w:val="Sisällysluettelon otsikko1"/>
    <w:basedOn w:val="Heading1"/>
    <w:link w:val="SisllysluettelonotsikkoChar"/>
    <w:rsid w:val="003A5FC8"/>
  </w:style>
  <w:style w:type="character" w:customStyle="1" w:styleId="SisllysluettelonotsikkoChar">
    <w:name w:val="Sisällysluettelon otsikko Char"/>
    <w:link w:val="Sisllysluettelonotsikko1"/>
    <w:rsid w:val="003A5FC8"/>
    <w:rPr>
      <w:rFonts w:ascii="Tahoma" w:eastAsia="Times New Roman" w:hAnsi="Tahoma" w:cs="Tahoma"/>
      <w:b/>
      <w:bCs/>
      <w:sz w:val="3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8C6AA8"/>
  </w:style>
  <w:style w:type="table" w:styleId="TableGrid">
    <w:name w:val="Table Grid"/>
    <w:basedOn w:val="TableNormal"/>
    <w:uiPriority w:val="59"/>
    <w:rsid w:val="00D53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700525\AppData\Local\Temp\SAVONIA_raporttipohja-kansilehdella-magenta_201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2DC3C53E7B3264FABAFC1E39B5C4960" ma:contentTypeVersion="0" ma:contentTypeDescription="Luo uusi asiakirja." ma:contentTypeScope="" ma:versionID="03aee363869375c177fa0645e903a6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0100cabb18a25d4bc9820569b44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AF01-44B9-498A-BFCE-383FA2D8A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EE5A5-4270-4707-8539-88D9C59BF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6C95A5-6069-4D5D-AD3B-418324AD970B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5D86397-C286-45D3-A446-B62B61AEE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SAVONIA_raporttipohja-kansilehdella-magenta_2014</Template>
  <TotalTime>1</TotalTime>
  <Pages>6</Pages>
  <Words>445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Kimmo K Kuuru</dc:creator>
  <cp:keywords/>
  <cp:lastModifiedBy>Kimmo K Kuuru</cp:lastModifiedBy>
  <cp:revision>2</cp:revision>
  <cp:lastPrinted>2014-10-07T07:56:00Z</cp:lastPrinted>
  <dcterms:created xsi:type="dcterms:W3CDTF">2017-03-22T08:16:00Z</dcterms:created>
  <dcterms:modified xsi:type="dcterms:W3CDTF">2017-03-22T08:16:00Z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0x01010062DC3C53E7B3264FABAFC1E39B5C4960</vt:lpwstr>
  </property>
</Properties>
</file>